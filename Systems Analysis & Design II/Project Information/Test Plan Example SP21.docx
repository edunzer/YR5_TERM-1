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04520864"/>
    <w:p w14:paraId="7C4B2FAC" w14:textId="77777777" w:rsidR="00E911CB" w:rsidRDefault="00B33198" w:rsidP="009A4498">
      <w:pPr>
        <w:pStyle w:val="Heading1"/>
        <w:rPr>
          <w:rFonts w:ascii="Arial" w:hAnsi="Arial" w:cs="Arial"/>
          <w:sz w:val="26"/>
          <w:szCs w:val="26"/>
        </w:rPr>
      </w:pPr>
      <w:sdt>
        <w:sdtPr>
          <w:id w:val="-1410150343"/>
          <w:docPartObj>
            <w:docPartGallery w:val="Cover Pages"/>
            <w:docPartUnique/>
          </w:docPartObj>
        </w:sdtPr>
        <w:sdtEndPr>
          <w:rPr>
            <w:noProof/>
            <w:color w:val="323232" w:themeColor="text2"/>
            <w:sz w:val="32"/>
            <w:szCs w:val="32"/>
          </w:rPr>
        </w:sdtEndPr>
        <w:sdtContent>
          <w:r w:rsidR="005910DF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13F52112" wp14:editId="3E0272F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595" cy="2052320"/>
                    <wp:effectExtent l="0" t="0" r="14605" b="508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595" cy="2052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B160" w14:textId="77777777" w:rsidR="00B33198" w:rsidRDefault="00B33198">
                                <w:pPr>
                                  <w:pStyle w:val="Logo"/>
                                </w:pPr>
                              </w:p>
                              <w:sdt>
                                <w:sdtPr>
                                  <w:alias w:val="Title"/>
                                  <w:tag w:val=""/>
                                  <w:id w:val="187665286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B24B494" w14:textId="77777777" w:rsidR="00B33198" w:rsidRDefault="00B33198">
                                    <w:pPr>
                                      <w:pStyle w:val="Title"/>
                                    </w:pPr>
                                    <w:r>
                                      <w:t>Example: Project Test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110824005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303941" w14:textId="77777777" w:rsidR="00B33198" w:rsidRDefault="00B33198">
                                    <w:pPr>
                                      <w:pStyle w:val="Subtitle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7" o:spid="_x0000_s1026" type="#_x0000_t202" alt="Description: Title and subtitle" style="position:absolute;margin-left:383.65pt;margin-top:360.45pt;width:434.85pt;height:161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" filled="f" stroked="f" strokeweight=".5pt">
                    <v:textbox inset="0,0,0,0">
                      <w:txbxContent>
                        <w:p w:rsidR="000C3B08" w:rsidRDefault="000C3B08">
                          <w:pPr>
                            <w:pStyle w:val="Logo"/>
                          </w:pPr>
                        </w:p>
                        <w:sdt>
                          <w:sdtPr>
                            <w:alias w:val="Title"/>
                            <w:tag w:val=""/>
                            <w:id w:val="187665286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C3B08" w:rsidRDefault="005A3A88">
                              <w:pPr>
                                <w:pStyle w:val="Title"/>
                              </w:pPr>
                              <w:r>
                                <w:t xml:space="preserve">Example: </w:t>
                              </w:r>
                              <w:r w:rsidR="000C3B08">
                                <w:t>Project Test Plan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110824005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C3B08" w:rsidRDefault="005A3A88">
                              <w:pPr>
                                <w:pStyle w:val="Subtitle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5910DF"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F01A693" wp14:editId="7D6059B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">
                    <v:rect id="Rectangle 39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G+9rwgAA&#10;ANsAAAAPAAAAZHJzL2Rvd25yZXYueG1sRI/disIwFITvF/Ydwlnwbk1XUbSallUURLzx5wGOzbHt&#10;bnNSmljr2xtB8HKYmW+YedqZSrTUuNKygp9+BII4s7rkXMHpuP6egHAeWWNlmRTcyUGafH7MMdb2&#10;xntqDz4XAcIuRgWF93UspcsKMuj6tiYO3sU2Bn2QTS51g7cAN5UcRNFYGiw5LBRY07Kg7P9wNQpW&#10;xo52f9PWrAfl2crxhP1iy0r1vrrfGQhPnX+HX+2NVjCcwvNL+AEye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Ab72vCAAAA2wAAAA8AAAAAAAAAAAAAAAAAlwIAAGRycy9kb3du&#10;cmV2LnhtbFBLBQYAAAAABAAEAPUAAACGAwAAAAA=&#10;" fillcolor="#d55816 [3205]" stroked="f" strokeweight="1pt"/>
                    <v:rect id="Rectangle 40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ijbKvQAA&#10;ANsAAAAPAAAAZHJzL2Rvd25yZXYueG1sRE/JCsIwEL0L/kMYwUvR1AWRahQRCoIouFy8Dc3YFptJ&#10;aaLWvzcHwePj7ct1ayrxosaVlhWMhjEI4szqknMF10s6mINwHlljZZkUfMjBetXtLDHR9s0nep19&#10;LkIIuwQVFN7XiZQuK8igG9qaOHB32xj0ATa51A2+Q7ip5DiOZ9JgyaGhwJq2BWWP89MomKTa1Hhs&#10;Ux/tnxhdT9Hodjgq1e+1mwUIT63/i3/unVYwDevDl/AD5OoL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MijbKvQAAANsAAAAPAAAAAAAAAAAAAAAAAJcCAABkcnMvZG93bnJldi54&#10;bWxQSwUGAAAAAAQABAD1AAAAgQMAAAAA&#10;" fillcolor="#a5300f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5910DF">
            <w:rPr>
              <w:noProof/>
              <w:color w:val="323232" w:themeColor="text2"/>
              <w:sz w:val="32"/>
              <w:szCs w:val="32"/>
            </w:rPr>
            <w:br w:type="page"/>
          </w:r>
        </w:sdtContent>
      </w:sdt>
      <w:bookmarkEnd w:id="0"/>
    </w:p>
    <w:bookmarkStart w:id="1" w:name="_Toc479874941" w:displacedByCustomXml="next"/>
    <w:bookmarkStart w:id="2" w:name="_Toc404520865" w:displacedByCustomXml="next"/>
    <w:sdt>
      <w:sdtPr>
        <w:rPr>
          <w:caps w:val="0"/>
          <w:color w:val="auto"/>
          <w:spacing w:val="0"/>
          <w:sz w:val="20"/>
          <w:szCs w:val="20"/>
        </w:rPr>
        <w:id w:val="135615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70E1A0" w14:textId="77777777" w:rsidR="00B33198" w:rsidRDefault="00E50315" w:rsidP="00F93337">
          <w:pPr>
            <w:pStyle w:val="Heading1"/>
            <w:rPr>
              <w:noProof/>
            </w:rPr>
          </w:pPr>
          <w:r>
            <w:t>Contents</w:t>
          </w:r>
          <w:bookmarkEnd w:id="2"/>
          <w:bookmarkEnd w:id="1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48CB8F9" w14:textId="77777777" w:rsidR="00B33198" w:rsidRDefault="00B3319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Contents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_Toc479874941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5A1206C" w14:textId="77777777" w:rsidR="00B33198" w:rsidRDefault="00B3319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_Toc479874942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1657B4C" w14:textId="77777777" w:rsidR="00B33198" w:rsidRDefault="00B3319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Control Procedures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_Toc479874943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D37BE97" w14:textId="77777777" w:rsidR="00B33198" w:rsidRDefault="00B33198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Bug and Problem Reporting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_Toc479874944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E979898" w14:textId="77777777" w:rsidR="00B33198" w:rsidRDefault="00B33198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Change Requests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_Toc479874945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8C5F53A" w14:textId="77777777" w:rsidR="00B33198" w:rsidRDefault="00B3319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Test</w:t>
          </w:r>
          <w:r w:rsidRPr="00B5231D">
            <w:rPr>
              <w:iCs/>
              <w:noProof/>
              <w:color w:val="511707" w:themeColor="accent1" w:themeShade="7F"/>
            </w:rPr>
            <w:t xml:space="preserve"> </w:t>
          </w:r>
          <w:r>
            <w:rPr>
              <w:noProof/>
            </w:rPr>
            <w:t>Schedule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_Toc479874946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D5DB57E" w14:textId="77777777" w:rsidR="00B33198" w:rsidRDefault="00B3319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 w:rsidRPr="00B5231D">
            <w:rPr>
              <w:rFonts w:eastAsia="Times New Roman"/>
              <w:noProof/>
              <w:lang w:eastAsia="en-US"/>
            </w:rPr>
            <w:t>Phase 1: Unit &amp; Integration 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_Toc479874947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F0893B0" w14:textId="77777777" w:rsidR="00B33198" w:rsidRDefault="00B3319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 w:rsidRPr="00B5231D">
            <w:rPr>
              <w:rFonts w:eastAsia="Times New Roman"/>
              <w:noProof/>
              <w:lang w:eastAsia="en-US"/>
            </w:rPr>
            <w:t>Phase 2: System 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_Toc479874948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716BCE0" w14:textId="77777777" w:rsidR="00B33198" w:rsidRDefault="00B3319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 w:rsidRPr="00B5231D">
            <w:rPr>
              <w:rFonts w:eastAsia="Times New Roman"/>
              <w:noProof/>
              <w:lang w:eastAsia="en-US"/>
            </w:rPr>
            <w:t>Phase 3: Acceptance 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_Toc479874949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  <w:bookmarkStart w:id="3" w:name="_GoBack"/>
          <w:bookmarkEnd w:id="3"/>
        </w:p>
        <w:p w14:paraId="7E58B39D" w14:textId="77777777" w:rsidR="00B33198" w:rsidRDefault="00B3319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Appendices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_Toc479874950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</w:t>
          </w:r>
          <w:r>
            <w:rPr>
              <w:noProof/>
            </w:rPr>
            <w:fldChar w:fldCharType="end"/>
          </w:r>
        </w:p>
        <w:p w14:paraId="2BEF90DD" w14:textId="77777777" w:rsidR="00B33198" w:rsidRDefault="00B3319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Test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_Toc479874951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</w:t>
          </w:r>
          <w:r>
            <w:rPr>
              <w:noProof/>
            </w:rPr>
            <w:fldChar w:fldCharType="end"/>
          </w:r>
        </w:p>
        <w:p w14:paraId="20952775" w14:textId="77777777" w:rsidR="00B33198" w:rsidRDefault="00B33198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B5231D">
            <w:rPr>
              <w:b/>
              <w:bCs/>
              <w:noProof/>
              <w:spacing w:val="10"/>
            </w:rPr>
            <w:t xml:space="preserve">Test Case </w:t>
          </w:r>
          <w:r w:rsidRPr="00B5231D">
            <w:rPr>
              <w:noProof/>
            </w:rPr>
            <w:t xml:space="preserve">1: </w:t>
          </w:r>
          <w:r>
            <w:rPr>
              <w:noProof/>
            </w:rPr>
            <w:t>Create Account Successfully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_Toc479874952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</w:t>
          </w:r>
          <w:r>
            <w:rPr>
              <w:noProof/>
            </w:rPr>
            <w:fldChar w:fldCharType="end"/>
          </w:r>
        </w:p>
        <w:p w14:paraId="15177DB0" w14:textId="77777777" w:rsidR="00B33198" w:rsidRDefault="00B33198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B5231D">
            <w:rPr>
              <w:b/>
              <w:bCs/>
              <w:noProof/>
              <w:spacing w:val="10"/>
            </w:rPr>
            <w:t xml:space="preserve">Test Case </w:t>
          </w:r>
          <w:r w:rsidRPr="00B5231D">
            <w:rPr>
              <w:noProof/>
            </w:rPr>
            <w:t xml:space="preserve">2: </w:t>
          </w:r>
          <w:r>
            <w:rPr>
              <w:noProof/>
            </w:rPr>
            <w:t>Create Account Invalid Email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_Toc479874953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III</w:t>
          </w:r>
          <w:r>
            <w:rPr>
              <w:noProof/>
            </w:rPr>
            <w:fldChar w:fldCharType="end"/>
          </w:r>
        </w:p>
        <w:p w14:paraId="413D75AC" w14:textId="77777777" w:rsidR="00B33198" w:rsidRDefault="00B33198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B5231D">
            <w:rPr>
              <w:b/>
              <w:bCs/>
              <w:noProof/>
              <w:spacing w:val="10"/>
            </w:rPr>
            <w:t xml:space="preserve">Test Case </w:t>
          </w:r>
          <w:r w:rsidRPr="00B5231D">
            <w:rPr>
              <w:noProof/>
            </w:rPr>
            <w:t xml:space="preserve">3: </w:t>
          </w:r>
          <w:r>
            <w:rPr>
              <w:noProof/>
            </w:rPr>
            <w:t>Create Account Password Mismatch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_Toc479874954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IV</w:t>
          </w:r>
          <w:r>
            <w:rPr>
              <w:noProof/>
            </w:rPr>
            <w:fldChar w:fldCharType="end"/>
          </w:r>
        </w:p>
        <w:p w14:paraId="6DD80BD1" w14:textId="77777777" w:rsidR="00B33198" w:rsidRDefault="00B33198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B5231D">
            <w:rPr>
              <w:b/>
              <w:bCs/>
              <w:noProof/>
              <w:spacing w:val="10"/>
            </w:rPr>
            <w:t xml:space="preserve">Test Case </w:t>
          </w:r>
          <w:r w:rsidRPr="00B5231D">
            <w:rPr>
              <w:noProof/>
            </w:rPr>
            <w:t xml:space="preserve">4: </w:t>
          </w:r>
          <w:r>
            <w:rPr>
              <w:noProof/>
            </w:rPr>
            <w:t>Registered Customer Login Successfully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_Toc479874955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</w:t>
          </w:r>
          <w:r>
            <w:rPr>
              <w:noProof/>
            </w:rPr>
            <w:fldChar w:fldCharType="end"/>
          </w:r>
        </w:p>
        <w:p w14:paraId="144A43F2" w14:textId="77777777" w:rsidR="00B33198" w:rsidRDefault="00B33198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B5231D">
            <w:rPr>
              <w:b/>
              <w:bCs/>
              <w:noProof/>
              <w:spacing w:val="10"/>
            </w:rPr>
            <w:t>Test Case 5</w:t>
          </w:r>
          <w:r w:rsidRPr="00B5231D">
            <w:rPr>
              <w:noProof/>
            </w:rPr>
            <w:t xml:space="preserve">: </w:t>
          </w:r>
          <w:r>
            <w:rPr>
              <w:noProof/>
            </w:rPr>
            <w:t>Registered Customer Login Required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_Toc479874956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</w:t>
          </w:r>
          <w:r>
            <w:rPr>
              <w:noProof/>
            </w:rPr>
            <w:fldChar w:fldCharType="end"/>
          </w:r>
        </w:p>
        <w:p w14:paraId="001D4780" w14:textId="77777777" w:rsidR="00B33198" w:rsidRDefault="00B33198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B5231D">
            <w:rPr>
              <w:b/>
              <w:bCs/>
              <w:noProof/>
              <w:spacing w:val="10"/>
            </w:rPr>
            <w:t xml:space="preserve">Test Case </w:t>
          </w:r>
          <w:r w:rsidRPr="00B5231D">
            <w:rPr>
              <w:noProof/>
            </w:rPr>
            <w:t xml:space="preserve">6: </w:t>
          </w:r>
          <w:r>
            <w:rPr>
              <w:noProof/>
            </w:rPr>
            <w:t>Registered Customer Make Changes to Account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_Toc479874957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VII</w:t>
          </w:r>
          <w:r>
            <w:rPr>
              <w:noProof/>
            </w:rPr>
            <w:fldChar w:fldCharType="end"/>
          </w:r>
        </w:p>
        <w:p w14:paraId="7E4CAFE5" w14:textId="77777777" w:rsidR="00B33198" w:rsidRDefault="00B33198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B5231D">
            <w:rPr>
              <w:b/>
              <w:bCs/>
              <w:noProof/>
              <w:spacing w:val="10"/>
            </w:rPr>
            <w:t xml:space="preserve">Test Case </w:t>
          </w:r>
          <w:r w:rsidRPr="00B5231D">
            <w:rPr>
              <w:noProof/>
            </w:rPr>
            <w:t xml:space="preserve">7: </w:t>
          </w:r>
          <w:r>
            <w:rPr>
              <w:noProof/>
            </w:rPr>
            <w:t>Registered Customer Makes Purchase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_Toc479874958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VIII</w:t>
          </w:r>
          <w:r>
            <w:rPr>
              <w:noProof/>
            </w:rPr>
            <w:fldChar w:fldCharType="end"/>
          </w:r>
        </w:p>
        <w:p w14:paraId="5F04DF73" w14:textId="77777777" w:rsidR="00B33198" w:rsidRDefault="00B3319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ERD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_Toc479874959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X</w:t>
          </w:r>
          <w:r>
            <w:rPr>
              <w:noProof/>
            </w:rPr>
            <w:fldChar w:fldCharType="end"/>
          </w:r>
        </w:p>
        <w:p w14:paraId="58FD1F5C" w14:textId="77777777" w:rsidR="00B33198" w:rsidRDefault="00B3319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Fully baked Use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_Toc479874960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X</w:t>
          </w:r>
          <w:r>
            <w:rPr>
              <w:noProof/>
            </w:rPr>
            <w:fldChar w:fldCharType="end"/>
          </w:r>
        </w:p>
        <w:p w14:paraId="01A8EB6F" w14:textId="77777777" w:rsidR="00E50315" w:rsidRDefault="00E50315">
          <w:r>
            <w:rPr>
              <w:b/>
              <w:bCs/>
              <w:noProof/>
            </w:rPr>
            <w:fldChar w:fldCharType="end"/>
          </w:r>
        </w:p>
      </w:sdtContent>
    </w:sdt>
    <w:p w14:paraId="485CC117" w14:textId="77777777" w:rsidR="005F6121" w:rsidRDefault="005F6121">
      <w:pPr>
        <w:rPr>
          <w:rStyle w:val="Heading1Char"/>
          <w:caps w:val="0"/>
          <w:shd w:val="clear" w:color="auto" w:fill="auto"/>
        </w:rPr>
        <w:sectPr w:rsidR="005F6121" w:rsidSect="00F83B26">
          <w:pgSz w:w="12240" w:h="15840"/>
          <w:pgMar w:top="1440" w:right="1440" w:bottom="1620" w:left="1440" w:header="720" w:footer="720" w:gutter="0"/>
          <w:pgNumType w:start="0"/>
          <w:cols w:space="720"/>
          <w:titlePg/>
          <w:docGrid w:linePitch="360"/>
        </w:sectPr>
      </w:pPr>
    </w:p>
    <w:p w14:paraId="296858F0" w14:textId="77777777" w:rsidR="00584CD1" w:rsidRDefault="00584CD1" w:rsidP="009A4498">
      <w:pPr>
        <w:pStyle w:val="Heading1"/>
        <w:rPr>
          <w:rFonts w:ascii="Arial" w:hAnsi="Arial" w:cs="Arial"/>
          <w:sz w:val="26"/>
          <w:szCs w:val="26"/>
        </w:rPr>
      </w:pPr>
      <w:bookmarkStart w:id="4" w:name="_Toc479874942"/>
      <w:r w:rsidRPr="009A4498">
        <w:rPr>
          <w:rStyle w:val="Heading1Char"/>
          <w:caps/>
          <w:shd w:val="clear" w:color="auto" w:fill="auto"/>
        </w:rPr>
        <w:lastRenderedPageBreak/>
        <w:t>Introduction</w:t>
      </w:r>
      <w:bookmarkEnd w:id="4"/>
      <w:r w:rsidRPr="00584CD1">
        <w:rPr>
          <w:rStyle w:val="Heading1Char"/>
        </w:rPr>
        <w:t xml:space="preserve"> </w:t>
      </w:r>
    </w:p>
    <w:p w14:paraId="2328BC5E" w14:textId="77777777" w:rsidR="00796C5C" w:rsidRPr="00E911CB" w:rsidRDefault="00E901E7" w:rsidP="00F93337">
      <w:pPr>
        <w:rPr>
          <w:rFonts w:ascii="Arial" w:eastAsia="Times New Roman" w:hAnsi="Arial" w:cs="Arial"/>
          <w:sz w:val="26"/>
          <w:szCs w:val="26"/>
          <w:lang w:eastAsia="en-US"/>
        </w:rPr>
      </w:pPr>
      <w:r w:rsidRPr="00584CD1">
        <w:rPr>
          <w:rStyle w:val="SubtleEmphasis"/>
          <w:lang w:eastAsia="en-US"/>
        </w:rPr>
        <w:t>This document describes the plan for testing the developed s</w:t>
      </w:r>
      <w:r w:rsidRPr="00584CD1">
        <w:rPr>
          <w:rStyle w:val="SubtleEmphasis"/>
        </w:rPr>
        <w:t xml:space="preserve">oftware system </w:t>
      </w:r>
      <w:proofErr w:type="gramStart"/>
      <w:r w:rsidR="00584CD1">
        <w:rPr>
          <w:rStyle w:val="SubtleEmphasis"/>
        </w:rPr>
        <w:t>for</w:t>
      </w:r>
      <w:r w:rsidR="005A3A88">
        <w:rPr>
          <w:rStyle w:val="SubtleEmphasis"/>
        </w:rPr>
        <w:t xml:space="preserve"> </w:t>
      </w:r>
      <w:r w:rsidR="00584CD1">
        <w:rPr>
          <w:rStyle w:val="SubtleEmphasis"/>
        </w:rPr>
        <w:t xml:space="preserve"> Pre</w:t>
      </w:r>
      <w:proofErr w:type="gramEnd"/>
      <w:r w:rsidR="00584CD1">
        <w:rPr>
          <w:rStyle w:val="SubtleEmphasis"/>
        </w:rPr>
        <w:t xml:space="preserve">-Orders </w:t>
      </w:r>
      <w:r w:rsidRPr="00584CD1">
        <w:rPr>
          <w:rStyle w:val="SubtleEmphasis"/>
        </w:rPr>
        <w:t xml:space="preserve">against the requirements as defined. The </w:t>
      </w:r>
      <w:proofErr w:type="gramStart"/>
      <w:r w:rsidRPr="00584CD1">
        <w:rPr>
          <w:rStyle w:val="SubtleEmphasis"/>
        </w:rPr>
        <w:t xml:space="preserve">purpose of </w:t>
      </w:r>
      <w:r w:rsidR="00F11220">
        <w:rPr>
          <w:rStyle w:val="SubtleEmphasis"/>
          <w:lang w:eastAsia="en-US"/>
        </w:rPr>
        <w:t>these</w:t>
      </w:r>
      <w:r w:rsidRPr="00584CD1">
        <w:rPr>
          <w:rStyle w:val="SubtleEmphasis"/>
          <w:lang w:eastAsia="en-US"/>
        </w:rPr>
        <w:t xml:space="preserve"> tests </w:t>
      </w:r>
      <w:r w:rsidR="000C3B08">
        <w:rPr>
          <w:rStyle w:val="SubtleEmphasis"/>
          <w:lang w:eastAsia="en-US"/>
        </w:rPr>
        <w:t>are</w:t>
      </w:r>
      <w:proofErr w:type="gramEnd"/>
      <w:r w:rsidRPr="00584CD1">
        <w:rPr>
          <w:rStyle w:val="SubtleEmphasis"/>
          <w:lang w:eastAsia="en-US"/>
        </w:rPr>
        <w:t xml:space="preserve"> to </w:t>
      </w:r>
      <w:r w:rsidR="00F11220">
        <w:rPr>
          <w:rStyle w:val="SubtleEmphasis"/>
          <w:lang w:eastAsia="en-US"/>
        </w:rPr>
        <w:t>en</w:t>
      </w:r>
      <w:r w:rsidRPr="00584CD1">
        <w:rPr>
          <w:rStyle w:val="SubtleEmphasis"/>
          <w:lang w:eastAsia="en-US"/>
        </w:rPr>
        <w:t xml:space="preserve">sure that the system developed during the </w:t>
      </w:r>
      <w:r w:rsidR="00F93337">
        <w:rPr>
          <w:rStyle w:val="SubtleEmphasis"/>
          <w:lang w:eastAsia="en-US"/>
        </w:rPr>
        <w:t xml:space="preserve">project, </w:t>
      </w:r>
      <w:r w:rsidR="00F93337" w:rsidRPr="00584CD1">
        <w:rPr>
          <w:rStyle w:val="SubtleEmphasis"/>
          <w:lang w:eastAsia="en-US"/>
        </w:rPr>
        <w:t>complies</w:t>
      </w:r>
      <w:r w:rsidRPr="00584CD1">
        <w:rPr>
          <w:rStyle w:val="SubtleEmphasis"/>
          <w:lang w:eastAsia="en-US"/>
        </w:rPr>
        <w:t xml:space="preserve"> with the definition of the requirements</w:t>
      </w:r>
      <w:r w:rsidR="00D93F8C">
        <w:rPr>
          <w:rStyle w:val="SubtleEmphasis"/>
          <w:lang w:eastAsia="en-US"/>
        </w:rPr>
        <w:t>, Epics and User Stories</w:t>
      </w:r>
      <w:r w:rsidRPr="00584CD1">
        <w:rPr>
          <w:rStyle w:val="SubtleEmphasis"/>
          <w:lang w:eastAsia="en-US"/>
        </w:rPr>
        <w:t>.</w:t>
      </w:r>
    </w:p>
    <w:p w14:paraId="6CCF1912" w14:textId="77777777" w:rsidR="009A4498" w:rsidRDefault="009A4498" w:rsidP="009A4498">
      <w:pPr>
        <w:pStyle w:val="Heading1"/>
      </w:pPr>
      <w:bookmarkStart w:id="5" w:name="_Toc479874943"/>
      <w:r>
        <w:t>Control Procedures</w:t>
      </w:r>
      <w:bookmarkEnd w:id="5"/>
    </w:p>
    <w:p w14:paraId="6001A6D9" w14:textId="77777777" w:rsidR="009A4498" w:rsidRDefault="00E50315" w:rsidP="00E50315">
      <w:pPr>
        <w:pStyle w:val="Heading3"/>
      </w:pPr>
      <w:bookmarkStart w:id="6" w:name="_Toc479874944"/>
      <w:r>
        <w:t>Bug and</w:t>
      </w:r>
      <w:r w:rsidR="00A77375">
        <w:t xml:space="preserve"> </w:t>
      </w:r>
      <w:r w:rsidR="009A4498">
        <w:t>Problem Reporting</w:t>
      </w:r>
      <w:bookmarkEnd w:id="6"/>
    </w:p>
    <w:p w14:paraId="3A6AAE78" w14:textId="77777777" w:rsidR="009A4498" w:rsidRDefault="00796C5C" w:rsidP="009A4498">
      <w:r>
        <w:t>Test participants will submit the results of their testing at the end of the t</w:t>
      </w:r>
      <w:r w:rsidR="00F93337">
        <w:t xml:space="preserve">esting session. </w:t>
      </w:r>
      <w:r w:rsidR="00E717E7">
        <w:t>The</w:t>
      </w:r>
      <w:r w:rsidR="00F93337">
        <w:t xml:space="preserve"> standard form</w:t>
      </w:r>
      <w:r>
        <w:t xml:space="preserve"> used for testing the system</w:t>
      </w:r>
      <w:r w:rsidR="00F93337">
        <w:t xml:space="preserve"> is</w:t>
      </w:r>
      <w:r>
        <w:t xml:space="preserve"> located in Appendix </w:t>
      </w:r>
      <w:r w:rsidRPr="00E230B7">
        <w:t>A</w:t>
      </w:r>
      <w:r w:rsidR="009A4498">
        <w:t xml:space="preserve">. </w:t>
      </w:r>
      <w:r w:rsidR="00A77375">
        <w:t>The Test Facilitator will collect</w:t>
      </w:r>
      <w:r w:rsidR="00F93337">
        <w:t xml:space="preserve"> the documented resul</w:t>
      </w:r>
      <w:r w:rsidR="00E717E7">
        <w:t xml:space="preserve">ts and document when a question or </w:t>
      </w:r>
      <w:r w:rsidR="00A77375">
        <w:t xml:space="preserve">comment is made by the participants during the session. </w:t>
      </w:r>
    </w:p>
    <w:p w14:paraId="29B4110E" w14:textId="77777777" w:rsidR="00A77375" w:rsidRDefault="00A77375" w:rsidP="009A4498">
      <w:r>
        <w:t>Results collected will be docum</w:t>
      </w:r>
      <w:r w:rsidR="005A3A88">
        <w:t xml:space="preserve">ented and tracked in the </w:t>
      </w:r>
      <w:r>
        <w:t xml:space="preserve">Tracking Log and </w:t>
      </w:r>
      <w:r w:rsidR="005A3A88">
        <w:t xml:space="preserve">the Team </w:t>
      </w:r>
      <w:r>
        <w:t>will review the log to resolve i</w:t>
      </w:r>
      <w:r w:rsidR="00F93337">
        <w:t>ssues reported on a weekly cycle,</w:t>
      </w:r>
      <w:r>
        <w:t xml:space="preserve"> prior to the next testing phase.</w:t>
      </w:r>
    </w:p>
    <w:p w14:paraId="7BFF094B" w14:textId="77777777" w:rsidR="00C12354" w:rsidRDefault="00C12354" w:rsidP="009A4498"/>
    <w:p w14:paraId="02147FD4" w14:textId="77777777" w:rsidR="009A4498" w:rsidRDefault="009A4498" w:rsidP="00E50315">
      <w:pPr>
        <w:pStyle w:val="Heading3"/>
      </w:pPr>
      <w:bookmarkStart w:id="7" w:name="_Toc479874945"/>
      <w:r>
        <w:t>Change Requests</w:t>
      </w:r>
      <w:bookmarkEnd w:id="7"/>
    </w:p>
    <w:p w14:paraId="6778ABF9" w14:textId="77777777" w:rsidR="00E50315" w:rsidRDefault="00A77375" w:rsidP="009A4498">
      <w:r>
        <w:t xml:space="preserve">Modifications requested during the Testing Phases will be reviewed weekly by the Change Control Board. </w:t>
      </w:r>
      <w:r w:rsidR="005A3A88">
        <w:t xml:space="preserve">The </w:t>
      </w:r>
      <w:proofErr w:type="gramStart"/>
      <w:r w:rsidR="005A3A88">
        <w:t xml:space="preserve">Team </w:t>
      </w:r>
      <w:r>
        <w:t xml:space="preserve"> will</w:t>
      </w:r>
      <w:proofErr w:type="gramEnd"/>
      <w:r>
        <w:t xml:space="preserve"> analyze the change request to determine</w:t>
      </w:r>
      <w:r w:rsidR="0069307D">
        <w:t xml:space="preserve"> </w:t>
      </w:r>
      <w:r w:rsidR="003E177F">
        <w:t>if it is within</w:t>
      </w:r>
      <w:r w:rsidR="0069307D">
        <w:t xml:space="preserve"> scope, </w:t>
      </w:r>
      <w:r w:rsidR="00F93337">
        <w:t>change</w:t>
      </w:r>
      <w:r w:rsidR="003E177F">
        <w:t xml:space="preserve"> </w:t>
      </w:r>
      <w:r w:rsidR="0069307D">
        <w:t>requirements,</w:t>
      </w:r>
      <w:r w:rsidR="00F93337">
        <w:t xml:space="preserve"> </w:t>
      </w:r>
      <w:r>
        <w:t xml:space="preserve">impact </w:t>
      </w:r>
      <w:r w:rsidR="003E177F">
        <w:t xml:space="preserve">to cost </w:t>
      </w:r>
      <w:r>
        <w:t>or existing products</w:t>
      </w:r>
      <w:r w:rsidR="00F93337">
        <w:t xml:space="preserve"> (</w:t>
      </w:r>
      <w:r w:rsidR="0069307D">
        <w:t>findings</w:t>
      </w:r>
      <w:r w:rsidR="00756B33">
        <w:t xml:space="preserve"> </w:t>
      </w:r>
      <w:r w:rsidR="0069307D">
        <w:t xml:space="preserve">will be presented </w:t>
      </w:r>
      <w:r w:rsidR="00756B33">
        <w:t>to the board members</w:t>
      </w:r>
      <w:r w:rsidR="00F93337">
        <w:t>)</w:t>
      </w:r>
      <w:r>
        <w:t xml:space="preserve">. </w:t>
      </w:r>
    </w:p>
    <w:p w14:paraId="1B6A6600" w14:textId="77777777" w:rsidR="00E911CB" w:rsidRDefault="00E911CB" w:rsidP="00E911CB">
      <w:pPr>
        <w:pStyle w:val="Heading1"/>
        <w:rPr>
          <w:rStyle w:val="SubtleEmphasis"/>
          <w:i w:val="0"/>
        </w:rPr>
      </w:pPr>
      <w:bookmarkStart w:id="8" w:name="_Toc479874946"/>
      <w:r w:rsidRPr="009A4498">
        <w:rPr>
          <w:rStyle w:val="SubtleEmphasis"/>
          <w:i w:val="0"/>
          <w:iCs w:val="0"/>
          <w:color w:val="FFFFFF" w:themeColor="background1"/>
        </w:rPr>
        <w:t>Test</w:t>
      </w:r>
      <w:r>
        <w:rPr>
          <w:rStyle w:val="SubtleEmphasis"/>
          <w:i w:val="0"/>
        </w:rPr>
        <w:t xml:space="preserve"> </w:t>
      </w:r>
      <w:r w:rsidRPr="009A4498">
        <w:rPr>
          <w:rStyle w:val="SubtleEmphasis"/>
          <w:i w:val="0"/>
          <w:iCs w:val="0"/>
          <w:color w:val="FFFFFF" w:themeColor="background1"/>
        </w:rPr>
        <w:t>Schedule</w:t>
      </w:r>
      <w:bookmarkEnd w:id="8"/>
    </w:p>
    <w:p w14:paraId="5BD7BFC0" w14:textId="77777777" w:rsidR="00E911CB" w:rsidRPr="00D93F8C" w:rsidRDefault="00E911CB" w:rsidP="00E911CB">
      <w:pPr>
        <w:rPr>
          <w:b/>
        </w:rPr>
      </w:pPr>
      <w:r>
        <w:t>Testing will be conducted in phases as outlined below:</w:t>
      </w:r>
      <w:r w:rsidR="00D93F8C">
        <w:t xml:space="preserve">  </w:t>
      </w:r>
      <w:r w:rsidR="00D93F8C" w:rsidRPr="00D93F8C">
        <w:rPr>
          <w:b/>
        </w:rPr>
        <w:t>(SP21 – We are not actually doing this so just identify the plan.)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900"/>
        <w:gridCol w:w="810"/>
        <w:gridCol w:w="1980"/>
        <w:gridCol w:w="1975"/>
      </w:tblGrid>
      <w:tr w:rsidR="00E911CB" w14:paraId="25356A04" w14:textId="77777777" w:rsidTr="00B15386">
        <w:tc>
          <w:tcPr>
            <w:tcW w:w="2605" w:type="dxa"/>
            <w:shd w:val="clear" w:color="auto" w:fill="000000" w:themeFill="text1"/>
          </w:tcPr>
          <w:p w14:paraId="7EE419F7" w14:textId="77777777" w:rsidR="00E911CB" w:rsidRPr="00B15386" w:rsidRDefault="00E911CB" w:rsidP="00142A1A">
            <w:pPr>
              <w:rPr>
                <w:color w:val="FFFFFF" w:themeColor="background1"/>
              </w:rPr>
            </w:pPr>
            <w:r w:rsidRPr="00B15386">
              <w:rPr>
                <w:color w:val="FFFFFF" w:themeColor="background1"/>
              </w:rPr>
              <w:t>Phase</w:t>
            </w:r>
          </w:p>
        </w:tc>
        <w:tc>
          <w:tcPr>
            <w:tcW w:w="900" w:type="dxa"/>
            <w:shd w:val="clear" w:color="auto" w:fill="000000" w:themeFill="text1"/>
          </w:tcPr>
          <w:p w14:paraId="0FC5042E" w14:textId="77777777" w:rsidR="00E911CB" w:rsidRPr="00B15386" w:rsidRDefault="00E911CB" w:rsidP="00142A1A">
            <w:pPr>
              <w:rPr>
                <w:color w:val="FFFFFF" w:themeColor="background1"/>
              </w:rPr>
            </w:pPr>
            <w:r w:rsidRPr="00B15386">
              <w:rPr>
                <w:color w:val="FFFFFF" w:themeColor="background1"/>
              </w:rPr>
              <w:t>Start</w:t>
            </w:r>
          </w:p>
        </w:tc>
        <w:tc>
          <w:tcPr>
            <w:tcW w:w="810" w:type="dxa"/>
            <w:shd w:val="clear" w:color="auto" w:fill="000000" w:themeFill="text1"/>
          </w:tcPr>
          <w:p w14:paraId="143E1E79" w14:textId="77777777" w:rsidR="00E911CB" w:rsidRPr="00B15386" w:rsidRDefault="00E911CB" w:rsidP="00142A1A">
            <w:pPr>
              <w:rPr>
                <w:color w:val="FFFFFF" w:themeColor="background1"/>
              </w:rPr>
            </w:pPr>
            <w:r w:rsidRPr="00B15386">
              <w:rPr>
                <w:color w:val="FFFFFF" w:themeColor="background1"/>
              </w:rPr>
              <w:t>End</w:t>
            </w:r>
          </w:p>
        </w:tc>
        <w:tc>
          <w:tcPr>
            <w:tcW w:w="1980" w:type="dxa"/>
            <w:shd w:val="clear" w:color="auto" w:fill="000000" w:themeFill="text1"/>
          </w:tcPr>
          <w:p w14:paraId="2E23BF8E" w14:textId="77777777" w:rsidR="00E911CB" w:rsidRPr="00B15386" w:rsidRDefault="00E911CB" w:rsidP="00142A1A">
            <w:pPr>
              <w:rPr>
                <w:color w:val="FFFFFF" w:themeColor="background1"/>
              </w:rPr>
            </w:pPr>
            <w:r w:rsidRPr="00B15386">
              <w:rPr>
                <w:color w:val="FFFFFF" w:themeColor="background1"/>
              </w:rPr>
              <w:t>Environment</w:t>
            </w:r>
          </w:p>
        </w:tc>
        <w:tc>
          <w:tcPr>
            <w:tcW w:w="1975" w:type="dxa"/>
            <w:shd w:val="clear" w:color="auto" w:fill="000000" w:themeFill="text1"/>
          </w:tcPr>
          <w:p w14:paraId="2C787BE2" w14:textId="77777777" w:rsidR="00E911CB" w:rsidRPr="00B15386" w:rsidRDefault="00E911CB" w:rsidP="00142A1A">
            <w:pPr>
              <w:rPr>
                <w:color w:val="FFFFFF" w:themeColor="background1"/>
              </w:rPr>
            </w:pPr>
            <w:r w:rsidRPr="00B15386">
              <w:rPr>
                <w:color w:val="FFFFFF" w:themeColor="background1"/>
              </w:rPr>
              <w:t>Testers</w:t>
            </w:r>
          </w:p>
        </w:tc>
      </w:tr>
      <w:tr w:rsidR="00E911CB" w14:paraId="6F35AC30" w14:textId="77777777" w:rsidTr="00243FEF">
        <w:tc>
          <w:tcPr>
            <w:tcW w:w="2605" w:type="dxa"/>
          </w:tcPr>
          <w:p w14:paraId="0D30D7EC" w14:textId="77777777" w:rsidR="00E911CB" w:rsidRDefault="00E911CB" w:rsidP="00142A1A">
            <w:r>
              <w:t xml:space="preserve">1: Unit </w:t>
            </w:r>
            <w:r w:rsidR="00243FEF">
              <w:t xml:space="preserve">&amp; Integration </w:t>
            </w:r>
            <w:r>
              <w:t>Testing</w:t>
            </w:r>
          </w:p>
        </w:tc>
        <w:tc>
          <w:tcPr>
            <w:tcW w:w="900" w:type="dxa"/>
          </w:tcPr>
          <w:p w14:paraId="25D8429E" w14:textId="77777777" w:rsidR="00E911CB" w:rsidRDefault="00E911CB" w:rsidP="00142A1A"/>
        </w:tc>
        <w:tc>
          <w:tcPr>
            <w:tcW w:w="810" w:type="dxa"/>
          </w:tcPr>
          <w:p w14:paraId="74805E9E" w14:textId="77777777" w:rsidR="00E911CB" w:rsidRDefault="00E911CB" w:rsidP="00142A1A"/>
        </w:tc>
        <w:tc>
          <w:tcPr>
            <w:tcW w:w="1980" w:type="dxa"/>
          </w:tcPr>
          <w:p w14:paraId="7BBACE94" w14:textId="77777777" w:rsidR="00E911CB" w:rsidRDefault="00E911CB" w:rsidP="00142A1A"/>
        </w:tc>
        <w:tc>
          <w:tcPr>
            <w:tcW w:w="1975" w:type="dxa"/>
          </w:tcPr>
          <w:p w14:paraId="4893F548" w14:textId="77777777" w:rsidR="00D24F77" w:rsidRDefault="00D24F77" w:rsidP="00142A1A">
            <w:pPr>
              <w:pStyle w:val="NoSpacing"/>
              <w:spacing w:before="0"/>
            </w:pPr>
            <w:r>
              <w:t>Two project team members</w:t>
            </w:r>
          </w:p>
        </w:tc>
      </w:tr>
      <w:tr w:rsidR="00E911CB" w14:paraId="1B0F9D20" w14:textId="77777777" w:rsidTr="00243FEF">
        <w:tc>
          <w:tcPr>
            <w:tcW w:w="2605" w:type="dxa"/>
          </w:tcPr>
          <w:p w14:paraId="791B8FE4" w14:textId="77777777" w:rsidR="00E911CB" w:rsidRDefault="00243FEF" w:rsidP="00142A1A">
            <w:r>
              <w:t>2</w:t>
            </w:r>
            <w:r w:rsidR="00E911CB">
              <w:t>: System Testing</w:t>
            </w:r>
          </w:p>
        </w:tc>
        <w:tc>
          <w:tcPr>
            <w:tcW w:w="900" w:type="dxa"/>
          </w:tcPr>
          <w:p w14:paraId="316C11BE" w14:textId="77777777" w:rsidR="00E911CB" w:rsidRDefault="00E911CB" w:rsidP="00142A1A"/>
        </w:tc>
        <w:tc>
          <w:tcPr>
            <w:tcW w:w="810" w:type="dxa"/>
          </w:tcPr>
          <w:p w14:paraId="19F17FDD" w14:textId="77777777" w:rsidR="00E911CB" w:rsidRDefault="00E911CB" w:rsidP="00142A1A"/>
        </w:tc>
        <w:tc>
          <w:tcPr>
            <w:tcW w:w="1980" w:type="dxa"/>
          </w:tcPr>
          <w:p w14:paraId="60C312F5" w14:textId="77777777" w:rsidR="00D24F77" w:rsidRDefault="00D24F77" w:rsidP="00142A1A"/>
        </w:tc>
        <w:tc>
          <w:tcPr>
            <w:tcW w:w="1975" w:type="dxa"/>
          </w:tcPr>
          <w:p w14:paraId="36BB1A65" w14:textId="77777777" w:rsidR="00E911CB" w:rsidRDefault="00D24F77" w:rsidP="00142A1A">
            <w:r>
              <w:t>Four project team members</w:t>
            </w:r>
          </w:p>
          <w:p w14:paraId="42F062EB" w14:textId="77777777" w:rsidR="00D24F77" w:rsidRDefault="00D24F77" w:rsidP="00142A1A"/>
        </w:tc>
      </w:tr>
      <w:tr w:rsidR="00E911CB" w14:paraId="2347837C" w14:textId="77777777" w:rsidTr="00243FEF">
        <w:tc>
          <w:tcPr>
            <w:tcW w:w="2605" w:type="dxa"/>
          </w:tcPr>
          <w:p w14:paraId="410BA09A" w14:textId="77777777" w:rsidR="00E911CB" w:rsidRDefault="00243FEF" w:rsidP="00142A1A">
            <w:r>
              <w:t>3</w:t>
            </w:r>
            <w:r w:rsidR="00E911CB">
              <w:t>: Acceptance Testing</w:t>
            </w:r>
          </w:p>
        </w:tc>
        <w:tc>
          <w:tcPr>
            <w:tcW w:w="900" w:type="dxa"/>
          </w:tcPr>
          <w:p w14:paraId="761D14D3" w14:textId="77777777" w:rsidR="00E911CB" w:rsidRDefault="00E911CB" w:rsidP="00142A1A"/>
        </w:tc>
        <w:tc>
          <w:tcPr>
            <w:tcW w:w="810" w:type="dxa"/>
          </w:tcPr>
          <w:p w14:paraId="54B4DD89" w14:textId="77777777" w:rsidR="00E911CB" w:rsidRDefault="00E911CB" w:rsidP="00142A1A"/>
        </w:tc>
        <w:tc>
          <w:tcPr>
            <w:tcW w:w="1980" w:type="dxa"/>
          </w:tcPr>
          <w:p w14:paraId="39A3A66A" w14:textId="77777777" w:rsidR="00E911CB" w:rsidRDefault="00E911CB" w:rsidP="00B15386"/>
        </w:tc>
        <w:tc>
          <w:tcPr>
            <w:tcW w:w="1975" w:type="dxa"/>
          </w:tcPr>
          <w:p w14:paraId="5633FB96" w14:textId="77777777" w:rsidR="00E911CB" w:rsidRDefault="005A3A88" w:rsidP="00142A1A">
            <w:r>
              <w:t xml:space="preserve">Customers </w:t>
            </w:r>
          </w:p>
        </w:tc>
      </w:tr>
    </w:tbl>
    <w:p w14:paraId="098BE54C" w14:textId="77777777" w:rsidR="00F83B26" w:rsidRDefault="00F83B26" w:rsidP="00E911CB">
      <w:pPr>
        <w:pStyle w:val="NoSpacing"/>
        <w:rPr>
          <w:rStyle w:val="SubtleEmphasis"/>
          <w:i w:val="0"/>
          <w:iCs w:val="0"/>
          <w:color w:val="auto"/>
        </w:rPr>
      </w:pPr>
    </w:p>
    <w:p w14:paraId="56E83F64" w14:textId="77777777" w:rsidR="00BD01BA" w:rsidRPr="00C12354" w:rsidRDefault="00E911CB" w:rsidP="00E911CB">
      <w:pPr>
        <w:pStyle w:val="NoSpacing"/>
        <w:rPr>
          <w:rStyle w:val="SubtleEmphasis"/>
          <w:i w:val="0"/>
          <w:iCs w:val="0"/>
          <w:color w:val="auto"/>
        </w:rPr>
      </w:pPr>
      <w:r w:rsidRPr="00C12354">
        <w:rPr>
          <w:rStyle w:val="SubtleEmphasis"/>
          <w:i w:val="0"/>
          <w:iCs w:val="0"/>
          <w:color w:val="auto"/>
        </w:rPr>
        <w:t>Each phase will be evaluated to ensure requirements are met. Each testing session will assign requirement</w:t>
      </w:r>
      <w:r>
        <w:rPr>
          <w:rStyle w:val="SubtleEmphasis"/>
          <w:i w:val="0"/>
          <w:iCs w:val="0"/>
          <w:color w:val="auto"/>
        </w:rPr>
        <w:t>s</w:t>
      </w:r>
      <w:r w:rsidR="00CA4DC9">
        <w:rPr>
          <w:rStyle w:val="SubtleEmphasis"/>
          <w:i w:val="0"/>
          <w:iCs w:val="0"/>
          <w:color w:val="auto"/>
        </w:rPr>
        <w:t xml:space="preserve"> a rating of Yes or </w:t>
      </w:r>
      <w:r w:rsidRPr="00C12354">
        <w:rPr>
          <w:rStyle w:val="SubtleEmphasis"/>
          <w:i w:val="0"/>
          <w:iCs w:val="0"/>
          <w:color w:val="auto"/>
        </w:rPr>
        <w:t xml:space="preserve">No </w:t>
      </w:r>
      <w:r w:rsidR="00CA4DC9">
        <w:rPr>
          <w:rStyle w:val="SubtleEmphasis"/>
          <w:i w:val="0"/>
          <w:iCs w:val="0"/>
          <w:color w:val="auto"/>
        </w:rPr>
        <w:t>indicating</w:t>
      </w:r>
      <w:r>
        <w:rPr>
          <w:rStyle w:val="SubtleEmphasis"/>
          <w:i w:val="0"/>
          <w:iCs w:val="0"/>
          <w:color w:val="auto"/>
        </w:rPr>
        <w:t xml:space="preserve"> whether it was successful. A</w:t>
      </w:r>
      <w:r w:rsidRPr="00C12354">
        <w:rPr>
          <w:rStyle w:val="SubtleEmphasis"/>
          <w:i w:val="0"/>
          <w:iCs w:val="0"/>
          <w:color w:val="auto"/>
        </w:rPr>
        <w:t xml:space="preserve">ny </w:t>
      </w:r>
      <w:r>
        <w:rPr>
          <w:rStyle w:val="SubtleEmphasis"/>
          <w:i w:val="0"/>
          <w:iCs w:val="0"/>
          <w:color w:val="auto"/>
        </w:rPr>
        <w:t>unsuccessful results</w:t>
      </w:r>
      <w:r w:rsidRPr="00C12354">
        <w:rPr>
          <w:rStyle w:val="SubtleEmphasis"/>
          <w:i w:val="0"/>
          <w:iCs w:val="0"/>
          <w:color w:val="auto"/>
        </w:rPr>
        <w:t xml:space="preserve"> </w:t>
      </w:r>
      <w:r>
        <w:rPr>
          <w:rStyle w:val="SubtleEmphasis"/>
          <w:i w:val="0"/>
          <w:iCs w:val="0"/>
          <w:color w:val="auto"/>
        </w:rPr>
        <w:t>encountered shall be report</w:t>
      </w:r>
      <w:r w:rsidRPr="00C12354">
        <w:rPr>
          <w:rStyle w:val="SubtleEmphasis"/>
          <w:i w:val="0"/>
          <w:iCs w:val="0"/>
          <w:color w:val="auto"/>
        </w:rPr>
        <w:t xml:space="preserve">ed </w:t>
      </w:r>
      <w:r w:rsidR="00574A17">
        <w:rPr>
          <w:rStyle w:val="SubtleEmphasis"/>
          <w:i w:val="0"/>
          <w:iCs w:val="0"/>
          <w:color w:val="auto"/>
        </w:rPr>
        <w:t xml:space="preserve">and </w:t>
      </w:r>
      <w:r>
        <w:rPr>
          <w:rStyle w:val="SubtleEmphasis"/>
          <w:i w:val="0"/>
          <w:iCs w:val="0"/>
          <w:color w:val="auto"/>
        </w:rPr>
        <w:t>entered in the Tracking L</w:t>
      </w:r>
      <w:r w:rsidRPr="00C12354">
        <w:rPr>
          <w:rStyle w:val="SubtleEmphasis"/>
          <w:i w:val="0"/>
          <w:iCs w:val="0"/>
          <w:color w:val="auto"/>
        </w:rPr>
        <w:t xml:space="preserve">og </w:t>
      </w:r>
      <w:r>
        <w:rPr>
          <w:rStyle w:val="SubtleEmphasis"/>
          <w:i w:val="0"/>
          <w:iCs w:val="0"/>
          <w:color w:val="auto"/>
        </w:rPr>
        <w:t>to be</w:t>
      </w:r>
      <w:r w:rsidRPr="00C12354">
        <w:rPr>
          <w:rStyle w:val="SubtleEmphasis"/>
          <w:i w:val="0"/>
          <w:iCs w:val="0"/>
          <w:color w:val="auto"/>
        </w:rPr>
        <w:t xml:space="preserve"> </w:t>
      </w:r>
      <w:r>
        <w:rPr>
          <w:rStyle w:val="SubtleEmphasis"/>
          <w:i w:val="0"/>
          <w:iCs w:val="0"/>
          <w:color w:val="auto"/>
        </w:rPr>
        <w:t>evaluated</w:t>
      </w:r>
      <w:r w:rsidR="00574A17">
        <w:rPr>
          <w:rStyle w:val="SubtleEmphasis"/>
          <w:i w:val="0"/>
          <w:iCs w:val="0"/>
          <w:color w:val="auto"/>
        </w:rPr>
        <w:t xml:space="preserve"> (</w:t>
      </w:r>
      <w:r w:rsidRPr="00C12354">
        <w:rPr>
          <w:rStyle w:val="SubtleEmphasis"/>
          <w:i w:val="0"/>
          <w:iCs w:val="0"/>
          <w:color w:val="auto"/>
        </w:rPr>
        <w:t>corrected according to priority</w:t>
      </w:r>
      <w:r w:rsidR="00574A17">
        <w:rPr>
          <w:rStyle w:val="SubtleEmphasis"/>
          <w:i w:val="0"/>
          <w:iCs w:val="0"/>
          <w:color w:val="auto"/>
        </w:rPr>
        <w:t>)</w:t>
      </w:r>
      <w:r w:rsidRPr="00C12354">
        <w:rPr>
          <w:rStyle w:val="SubtleEmphasis"/>
          <w:i w:val="0"/>
          <w:iCs w:val="0"/>
          <w:color w:val="auto"/>
        </w:rPr>
        <w:t>.</w:t>
      </w:r>
    </w:p>
    <w:p w14:paraId="26D4D4AB" w14:textId="77777777" w:rsidR="00C12354" w:rsidRDefault="00C12354">
      <w:pPr>
        <w:rPr>
          <w:rFonts w:eastAsia="Times New Roman"/>
          <w:caps/>
          <w:spacing w:val="15"/>
          <w:lang w:eastAsia="en-US"/>
        </w:rPr>
      </w:pPr>
    </w:p>
    <w:p w14:paraId="4DEF68D4" w14:textId="77777777" w:rsidR="00443862" w:rsidRDefault="00443862" w:rsidP="00E911CB">
      <w:pPr>
        <w:pStyle w:val="Heading1"/>
        <w:rPr>
          <w:rFonts w:eastAsia="Times New Roman"/>
          <w:lang w:eastAsia="en-US"/>
        </w:rPr>
      </w:pPr>
      <w:bookmarkStart w:id="9" w:name="_Toc479874947"/>
      <w:r>
        <w:rPr>
          <w:rFonts w:eastAsia="Times New Roman"/>
          <w:lang w:eastAsia="en-US"/>
        </w:rPr>
        <w:t xml:space="preserve">Phase 1: Unit </w:t>
      </w:r>
      <w:r w:rsidR="00243FEF">
        <w:rPr>
          <w:rFonts w:eastAsia="Times New Roman"/>
          <w:lang w:eastAsia="en-US"/>
        </w:rPr>
        <w:t xml:space="preserve">&amp; Integration </w:t>
      </w:r>
      <w:r>
        <w:rPr>
          <w:rFonts w:eastAsia="Times New Roman"/>
          <w:lang w:eastAsia="en-US"/>
        </w:rPr>
        <w:t>Testing</w:t>
      </w:r>
      <w:bookmarkEnd w:id="9"/>
    </w:p>
    <w:p w14:paraId="74957C82" w14:textId="77777777" w:rsidR="00443862" w:rsidRDefault="00443862" w:rsidP="00947C8A">
      <w:pPr>
        <w:rPr>
          <w:rStyle w:val="IntenseEmphasis"/>
        </w:rPr>
      </w:pPr>
      <w:r w:rsidRPr="00443862">
        <w:rPr>
          <w:rStyle w:val="IntenseEmphasis"/>
        </w:rPr>
        <w:t>Focus will be on whether the class meets the requirements stated.</w:t>
      </w:r>
    </w:p>
    <w:p w14:paraId="25D66BDB" w14:textId="77777777" w:rsidR="00C12354" w:rsidRPr="00C12354" w:rsidRDefault="00120746" w:rsidP="00C12354">
      <w:pPr>
        <w:pStyle w:val="Heading4"/>
        <w:rPr>
          <w:rStyle w:val="IntenseEmphasis"/>
          <w:b w:val="0"/>
          <w:bCs w:val="0"/>
          <w:caps/>
          <w:color w:val="7B230B" w:themeColor="accent1" w:themeShade="BF"/>
        </w:rPr>
      </w:pPr>
      <w:r w:rsidRPr="00C12354">
        <w:rPr>
          <w:rStyle w:val="IntenseEmphasis"/>
          <w:b w:val="0"/>
          <w:bCs w:val="0"/>
          <w:caps/>
          <w:color w:val="7B230B" w:themeColor="accent1" w:themeShade="BF"/>
        </w:rPr>
        <w:lastRenderedPageBreak/>
        <w:t>Validate relationships</w:t>
      </w:r>
    </w:p>
    <w:p w14:paraId="2DF4884D" w14:textId="77777777" w:rsidR="00120746" w:rsidRPr="00120746" w:rsidRDefault="00120746" w:rsidP="00C12354">
      <w:pPr>
        <w:pStyle w:val="NoSpacing"/>
        <w:numPr>
          <w:ilvl w:val="0"/>
          <w:numId w:val="11"/>
        </w:numPr>
        <w:spacing w:before="120"/>
        <w:contextualSpacing/>
        <w:rPr>
          <w:rStyle w:val="IntenseEmphasis"/>
          <w:b w:val="0"/>
          <w:bCs w:val="0"/>
          <w:caps w:val="0"/>
          <w:color w:val="auto"/>
          <w:spacing w:val="0"/>
        </w:rPr>
      </w:pPr>
      <w:r w:rsidRPr="00120746">
        <w:rPr>
          <w:rStyle w:val="IntenseEmphasis"/>
          <w:b w:val="0"/>
          <w:bCs w:val="0"/>
          <w:caps w:val="0"/>
          <w:color w:val="auto"/>
          <w:spacing w:val="0"/>
        </w:rPr>
        <w:t>Products include Refunds</w:t>
      </w:r>
    </w:p>
    <w:p w14:paraId="191DC05A" w14:textId="77777777" w:rsidR="00120746" w:rsidRPr="00120746" w:rsidRDefault="00120746" w:rsidP="00C12354">
      <w:pPr>
        <w:pStyle w:val="NoSpacing"/>
        <w:numPr>
          <w:ilvl w:val="0"/>
          <w:numId w:val="11"/>
        </w:numPr>
        <w:spacing w:before="120"/>
        <w:contextualSpacing/>
        <w:rPr>
          <w:rStyle w:val="IntenseEmphasis"/>
          <w:b w:val="0"/>
          <w:bCs w:val="0"/>
          <w:caps w:val="0"/>
          <w:color w:val="auto"/>
          <w:spacing w:val="0"/>
        </w:rPr>
      </w:pPr>
      <w:r w:rsidRPr="00120746">
        <w:rPr>
          <w:rStyle w:val="IntenseEmphasis"/>
          <w:b w:val="0"/>
          <w:bCs w:val="0"/>
          <w:caps w:val="0"/>
          <w:color w:val="auto"/>
          <w:spacing w:val="0"/>
        </w:rPr>
        <w:t>Customer Account includes Refunds</w:t>
      </w:r>
    </w:p>
    <w:p w14:paraId="2568F006" w14:textId="77777777" w:rsidR="00120746" w:rsidRPr="00120746" w:rsidRDefault="00120746" w:rsidP="00C12354">
      <w:pPr>
        <w:pStyle w:val="NoSpacing"/>
        <w:numPr>
          <w:ilvl w:val="0"/>
          <w:numId w:val="11"/>
        </w:numPr>
        <w:spacing w:before="120"/>
        <w:contextualSpacing/>
        <w:rPr>
          <w:rStyle w:val="IntenseEmphasis"/>
          <w:b w:val="0"/>
          <w:bCs w:val="0"/>
          <w:caps w:val="0"/>
          <w:color w:val="auto"/>
          <w:spacing w:val="0"/>
        </w:rPr>
      </w:pPr>
      <w:r w:rsidRPr="00120746">
        <w:rPr>
          <w:rStyle w:val="IntenseEmphasis"/>
          <w:b w:val="0"/>
          <w:bCs w:val="0"/>
          <w:caps w:val="0"/>
          <w:color w:val="auto"/>
          <w:spacing w:val="0"/>
        </w:rPr>
        <w:t>Products has Orders</w:t>
      </w:r>
    </w:p>
    <w:p w14:paraId="45CCD9EA" w14:textId="77777777" w:rsidR="00120746" w:rsidRPr="00120746" w:rsidRDefault="00120746" w:rsidP="00C12354">
      <w:pPr>
        <w:pStyle w:val="NoSpacing"/>
        <w:numPr>
          <w:ilvl w:val="0"/>
          <w:numId w:val="11"/>
        </w:numPr>
        <w:spacing w:before="120"/>
        <w:contextualSpacing/>
        <w:rPr>
          <w:rStyle w:val="IntenseEmphasis"/>
          <w:b w:val="0"/>
          <w:bCs w:val="0"/>
          <w:caps w:val="0"/>
          <w:color w:val="auto"/>
          <w:spacing w:val="0"/>
        </w:rPr>
      </w:pPr>
      <w:r w:rsidRPr="00120746">
        <w:rPr>
          <w:rStyle w:val="IntenseEmphasis"/>
          <w:b w:val="0"/>
          <w:bCs w:val="0"/>
          <w:caps w:val="0"/>
          <w:color w:val="auto"/>
          <w:spacing w:val="0"/>
        </w:rPr>
        <w:t>Orders has Refunds</w:t>
      </w:r>
    </w:p>
    <w:p w14:paraId="5ED0C7A3" w14:textId="77777777" w:rsidR="00120746" w:rsidRPr="00C12354" w:rsidRDefault="00120746" w:rsidP="00C12354">
      <w:pPr>
        <w:pStyle w:val="NoSpacing"/>
        <w:numPr>
          <w:ilvl w:val="0"/>
          <w:numId w:val="11"/>
        </w:numPr>
        <w:spacing w:before="120"/>
        <w:contextualSpacing/>
        <w:rPr>
          <w:rStyle w:val="IntenseEmphasis"/>
          <w:b w:val="0"/>
          <w:bCs w:val="0"/>
          <w:caps w:val="0"/>
          <w:color w:val="auto"/>
          <w:spacing w:val="0"/>
        </w:rPr>
      </w:pPr>
      <w:r w:rsidRPr="00120746">
        <w:rPr>
          <w:rStyle w:val="IntenseEmphasis"/>
          <w:b w:val="0"/>
          <w:bCs w:val="0"/>
          <w:caps w:val="0"/>
          <w:color w:val="auto"/>
          <w:spacing w:val="0"/>
        </w:rPr>
        <w:t>Customer Account has Orders</w:t>
      </w:r>
    </w:p>
    <w:p w14:paraId="0A87AC0F" w14:textId="77777777" w:rsidR="00120746" w:rsidRPr="00120746" w:rsidRDefault="00120746" w:rsidP="00120746">
      <w:pPr>
        <w:pStyle w:val="NoSpacing"/>
        <w:rPr>
          <w:rStyle w:val="IntenseEmphasis"/>
          <w:b w:val="0"/>
          <w:bCs w:val="0"/>
          <w:caps w:val="0"/>
          <w:color w:val="auto"/>
          <w:spacing w:val="0"/>
        </w:rPr>
      </w:pPr>
      <w:r w:rsidRPr="00120746">
        <w:rPr>
          <w:rStyle w:val="IntenseEmphasis"/>
          <w:b w:val="0"/>
          <w:bCs w:val="0"/>
          <w:caps w:val="0"/>
          <w:color w:val="auto"/>
          <w:spacing w:val="0"/>
        </w:rPr>
        <w:t xml:space="preserve">Reference Appendix </w:t>
      </w:r>
      <w:r w:rsidRPr="002D0CA4">
        <w:rPr>
          <w:rStyle w:val="IntenseEmphasis"/>
          <w:b w:val="0"/>
          <w:bCs w:val="0"/>
          <w:caps w:val="0"/>
          <w:color w:val="auto"/>
          <w:spacing w:val="0"/>
        </w:rPr>
        <w:t>B</w:t>
      </w:r>
      <w:r w:rsidRPr="00120746">
        <w:rPr>
          <w:rStyle w:val="IntenseEmphasis"/>
          <w:b w:val="0"/>
          <w:bCs w:val="0"/>
          <w:caps w:val="0"/>
          <w:color w:val="auto"/>
          <w:spacing w:val="0"/>
        </w:rPr>
        <w:t xml:space="preserve">: </w:t>
      </w:r>
      <w:r w:rsidR="00D93F8C">
        <w:rPr>
          <w:rStyle w:val="IntenseEmphasis"/>
          <w:b w:val="0"/>
          <w:bCs w:val="0"/>
          <w:caps w:val="0"/>
          <w:color w:val="auto"/>
          <w:spacing w:val="0"/>
        </w:rPr>
        <w:t>Entity Relationship Diagram</w:t>
      </w:r>
    </w:p>
    <w:p w14:paraId="11E067E3" w14:textId="77777777" w:rsidR="00120746" w:rsidRDefault="00C12354" w:rsidP="00C12354">
      <w:pPr>
        <w:pStyle w:val="Heading4"/>
        <w:rPr>
          <w:rStyle w:val="IntenseEmphasis"/>
          <w:b w:val="0"/>
          <w:bCs w:val="0"/>
          <w:caps/>
          <w:color w:val="7B230B" w:themeColor="accent1" w:themeShade="BF"/>
        </w:rPr>
      </w:pPr>
      <w:r>
        <w:rPr>
          <w:rStyle w:val="IntenseEmphasis"/>
          <w:b w:val="0"/>
          <w:bCs w:val="0"/>
          <w:caps/>
          <w:color w:val="7B230B" w:themeColor="accent1" w:themeShade="BF"/>
        </w:rPr>
        <w:t>Validate</w:t>
      </w:r>
      <w:r w:rsidR="00120746" w:rsidRPr="00C12354">
        <w:rPr>
          <w:rStyle w:val="IntenseEmphasis"/>
          <w:b w:val="0"/>
          <w:bCs w:val="0"/>
          <w:caps/>
          <w:color w:val="7B230B" w:themeColor="accent1" w:themeShade="BF"/>
        </w:rPr>
        <w:t xml:space="preserve"> Scenarios identified in Use Cases</w:t>
      </w:r>
      <w:r w:rsidR="00D93F8C">
        <w:rPr>
          <w:rStyle w:val="IntenseEmphasis"/>
          <w:b w:val="0"/>
          <w:bCs w:val="0"/>
          <w:caps/>
          <w:color w:val="7B230B" w:themeColor="accent1" w:themeShade="BF"/>
        </w:rPr>
        <w:t xml:space="preserve"> and Stories</w:t>
      </w:r>
    </w:p>
    <w:p w14:paraId="68FE17ED" w14:textId="77777777" w:rsidR="00243FEF" w:rsidRPr="00243FEF" w:rsidRDefault="00243FEF" w:rsidP="00243FEF">
      <w:r>
        <w:t>Focus on moving through each use case to ensure they work correctly</w:t>
      </w:r>
    </w:p>
    <w:p w14:paraId="76E8BC3B" w14:textId="77777777" w:rsidR="00120746" w:rsidRPr="00584CD1" w:rsidRDefault="00120746" w:rsidP="00C12354">
      <w:pPr>
        <w:pStyle w:val="ListParagraph"/>
        <w:numPr>
          <w:ilvl w:val="0"/>
          <w:numId w:val="12"/>
        </w:numPr>
        <w:spacing w:before="120" w:after="0" w:line="240" w:lineRule="auto"/>
        <w:rPr>
          <w:rStyle w:val="IntenseEmphasis"/>
          <w:b w:val="0"/>
          <w:caps w:val="0"/>
          <w:color w:val="auto"/>
        </w:rPr>
      </w:pPr>
      <w:r w:rsidRPr="00584CD1">
        <w:rPr>
          <w:rStyle w:val="IntenseEmphasis"/>
          <w:b w:val="0"/>
          <w:caps w:val="0"/>
          <w:color w:val="auto"/>
        </w:rPr>
        <w:t>Create Account</w:t>
      </w:r>
    </w:p>
    <w:p w14:paraId="598A1B2B" w14:textId="77777777" w:rsidR="00120746" w:rsidRPr="00584CD1" w:rsidRDefault="00120746" w:rsidP="00C12354">
      <w:pPr>
        <w:pStyle w:val="ListParagraph"/>
        <w:numPr>
          <w:ilvl w:val="0"/>
          <w:numId w:val="12"/>
        </w:numPr>
        <w:spacing w:before="120" w:after="0" w:line="240" w:lineRule="auto"/>
        <w:rPr>
          <w:rStyle w:val="IntenseEmphasis"/>
          <w:b w:val="0"/>
          <w:caps w:val="0"/>
          <w:color w:val="auto"/>
        </w:rPr>
      </w:pPr>
      <w:r w:rsidRPr="00584CD1">
        <w:rPr>
          <w:rStyle w:val="IntenseEmphasis"/>
          <w:b w:val="0"/>
          <w:caps w:val="0"/>
          <w:color w:val="auto"/>
        </w:rPr>
        <w:t>Place Order</w:t>
      </w:r>
    </w:p>
    <w:p w14:paraId="224124A7" w14:textId="77777777" w:rsidR="00120746" w:rsidRDefault="00120746" w:rsidP="00C12354">
      <w:pPr>
        <w:pStyle w:val="ListParagraph"/>
        <w:numPr>
          <w:ilvl w:val="0"/>
          <w:numId w:val="12"/>
        </w:numPr>
        <w:spacing w:before="120" w:after="0" w:line="240" w:lineRule="auto"/>
        <w:rPr>
          <w:rStyle w:val="IntenseEmphasis"/>
          <w:b w:val="0"/>
          <w:caps w:val="0"/>
          <w:color w:val="auto"/>
        </w:rPr>
      </w:pPr>
      <w:r>
        <w:rPr>
          <w:rStyle w:val="IntenseEmphasis"/>
          <w:b w:val="0"/>
          <w:caps w:val="0"/>
          <w:color w:val="auto"/>
        </w:rPr>
        <w:t>Manage Account</w:t>
      </w:r>
    </w:p>
    <w:p w14:paraId="3827E0F4" w14:textId="77777777" w:rsidR="00120746" w:rsidRPr="00584CD1" w:rsidRDefault="00120746" w:rsidP="00C12354">
      <w:pPr>
        <w:pStyle w:val="ListParagraph"/>
        <w:numPr>
          <w:ilvl w:val="0"/>
          <w:numId w:val="12"/>
        </w:numPr>
        <w:spacing w:before="120" w:after="0" w:line="240" w:lineRule="auto"/>
        <w:rPr>
          <w:rStyle w:val="IntenseEmphasis"/>
          <w:b w:val="0"/>
          <w:caps w:val="0"/>
          <w:color w:val="auto"/>
        </w:rPr>
      </w:pPr>
      <w:r w:rsidRPr="00584CD1">
        <w:rPr>
          <w:rStyle w:val="IntenseEmphasis"/>
          <w:b w:val="0"/>
          <w:caps w:val="0"/>
          <w:color w:val="auto"/>
        </w:rPr>
        <w:t>View Order</w:t>
      </w:r>
    </w:p>
    <w:p w14:paraId="6CEDB2A6" w14:textId="77777777" w:rsidR="00120746" w:rsidRPr="00584CD1" w:rsidRDefault="00120746" w:rsidP="00C12354">
      <w:pPr>
        <w:pStyle w:val="ListParagraph"/>
        <w:numPr>
          <w:ilvl w:val="0"/>
          <w:numId w:val="12"/>
        </w:numPr>
        <w:spacing w:before="120" w:after="0" w:line="240" w:lineRule="auto"/>
        <w:rPr>
          <w:rStyle w:val="IntenseEmphasis"/>
          <w:b w:val="0"/>
          <w:caps w:val="0"/>
          <w:color w:val="auto"/>
        </w:rPr>
      </w:pPr>
      <w:r w:rsidRPr="00584CD1">
        <w:rPr>
          <w:rStyle w:val="IntenseEmphasis"/>
          <w:b w:val="0"/>
          <w:caps w:val="0"/>
          <w:color w:val="auto"/>
        </w:rPr>
        <w:t>Process Order</w:t>
      </w:r>
    </w:p>
    <w:p w14:paraId="75EB8B7A" w14:textId="77777777" w:rsidR="00120746" w:rsidRPr="00584CD1" w:rsidRDefault="00120746" w:rsidP="00C12354">
      <w:pPr>
        <w:pStyle w:val="ListParagraph"/>
        <w:numPr>
          <w:ilvl w:val="0"/>
          <w:numId w:val="12"/>
        </w:numPr>
        <w:spacing w:before="120" w:after="0" w:line="240" w:lineRule="auto"/>
        <w:rPr>
          <w:rStyle w:val="IntenseEmphasis"/>
          <w:b w:val="0"/>
          <w:caps w:val="0"/>
          <w:color w:val="auto"/>
        </w:rPr>
      </w:pPr>
      <w:r w:rsidRPr="00584CD1">
        <w:rPr>
          <w:rStyle w:val="IntenseEmphasis"/>
          <w:b w:val="0"/>
          <w:caps w:val="0"/>
          <w:color w:val="auto"/>
        </w:rPr>
        <w:t>Process Payment and Refund</w:t>
      </w:r>
    </w:p>
    <w:p w14:paraId="6852CD37" w14:textId="77777777" w:rsidR="00120746" w:rsidRDefault="00120746" w:rsidP="00C12354">
      <w:pPr>
        <w:pStyle w:val="ListParagraph"/>
        <w:numPr>
          <w:ilvl w:val="0"/>
          <w:numId w:val="12"/>
        </w:numPr>
        <w:spacing w:before="120" w:after="0" w:line="240" w:lineRule="auto"/>
        <w:rPr>
          <w:rStyle w:val="IntenseEmphasis"/>
          <w:b w:val="0"/>
          <w:caps w:val="0"/>
          <w:color w:val="auto"/>
        </w:rPr>
      </w:pPr>
      <w:r w:rsidRPr="00584CD1">
        <w:rPr>
          <w:rStyle w:val="IntenseEmphasis"/>
          <w:b w:val="0"/>
          <w:caps w:val="0"/>
          <w:color w:val="auto"/>
        </w:rPr>
        <w:t>Add/Modify Products</w:t>
      </w:r>
    </w:p>
    <w:p w14:paraId="4B97A799" w14:textId="77777777" w:rsidR="00120746" w:rsidRPr="00120746" w:rsidRDefault="00120746" w:rsidP="00C12354">
      <w:pPr>
        <w:pStyle w:val="ListParagraph"/>
        <w:numPr>
          <w:ilvl w:val="0"/>
          <w:numId w:val="12"/>
        </w:numPr>
        <w:spacing w:before="120" w:after="0" w:line="240" w:lineRule="auto"/>
        <w:rPr>
          <w:rStyle w:val="IntenseEmphasis"/>
          <w:b w:val="0"/>
          <w:caps w:val="0"/>
          <w:color w:val="auto"/>
        </w:rPr>
      </w:pPr>
      <w:r w:rsidRPr="00584CD1">
        <w:rPr>
          <w:rStyle w:val="IntenseEmphasis"/>
          <w:b w:val="0"/>
          <w:caps w:val="0"/>
          <w:color w:val="auto"/>
        </w:rPr>
        <w:t>Delete Account</w:t>
      </w:r>
    </w:p>
    <w:p w14:paraId="140572A6" w14:textId="77777777" w:rsidR="00583ADD" w:rsidRPr="00120746" w:rsidRDefault="00120746" w:rsidP="00120746">
      <w:pPr>
        <w:pStyle w:val="NoSpacing"/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Reference Appendix </w:t>
      </w:r>
      <w:r w:rsidRPr="00B31764">
        <w:rPr>
          <w:rStyle w:val="IntenseEmphasis"/>
          <w:b w:val="0"/>
          <w:bCs w:val="0"/>
          <w:caps w:val="0"/>
          <w:color w:val="auto"/>
          <w:spacing w:val="0"/>
        </w:rPr>
        <w:t>C</w:t>
      </w:r>
      <w:r w:rsidRPr="00120746">
        <w:rPr>
          <w:rStyle w:val="IntenseEmphasis"/>
          <w:b w:val="0"/>
          <w:bCs w:val="0"/>
          <w:caps w:val="0"/>
          <w:color w:val="auto"/>
          <w:spacing w:val="0"/>
        </w:rPr>
        <w:t xml:space="preserve">: </w:t>
      </w:r>
      <w:r w:rsidR="00D93F8C">
        <w:rPr>
          <w:rStyle w:val="IntenseEmphasis"/>
          <w:b w:val="0"/>
          <w:bCs w:val="0"/>
          <w:caps w:val="0"/>
          <w:color w:val="auto"/>
          <w:spacing w:val="0"/>
        </w:rPr>
        <w:t xml:space="preserve"> Fully Baked Use case (TBD). </w:t>
      </w:r>
    </w:p>
    <w:p w14:paraId="300C0A85" w14:textId="77777777" w:rsidR="00443862" w:rsidRDefault="00C12354" w:rsidP="00C12354">
      <w:pPr>
        <w:pStyle w:val="Heading4"/>
      </w:pPr>
      <w:r w:rsidRPr="00C12354">
        <w:t xml:space="preserve">Validate </w:t>
      </w:r>
      <w:r w:rsidR="00443862" w:rsidRPr="00C12354">
        <w:t xml:space="preserve">Operational </w:t>
      </w:r>
      <w:r w:rsidR="00243FEF">
        <w:t xml:space="preserve">Interface </w:t>
      </w:r>
      <w:r w:rsidR="00443862" w:rsidRPr="00C12354">
        <w:t xml:space="preserve">Requirements </w:t>
      </w:r>
    </w:p>
    <w:p w14:paraId="58FC5D57" w14:textId="77777777" w:rsidR="00243FEF" w:rsidRPr="00243FEF" w:rsidRDefault="00243FEF" w:rsidP="00243FEF">
      <w:r>
        <w:t>Focus on moving through each menu item in the interface in a top-down manner and validate data transfers are successful.</w:t>
      </w:r>
    </w:p>
    <w:p w14:paraId="6495C851" w14:textId="77777777" w:rsidR="00443862" w:rsidRDefault="00443862" w:rsidP="001A7AD2">
      <w:pPr>
        <w:pStyle w:val="ListParagraph"/>
        <w:numPr>
          <w:ilvl w:val="0"/>
          <w:numId w:val="13"/>
        </w:numPr>
        <w:spacing w:after="0" w:line="240" w:lineRule="auto"/>
        <w:ind w:left="720"/>
      </w:pPr>
      <w:r>
        <w:t>The system will provide electronic customer updates.</w:t>
      </w:r>
    </w:p>
    <w:p w14:paraId="6132B2FA" w14:textId="77777777" w:rsidR="00443862" w:rsidRDefault="00443862" w:rsidP="001A7AD2">
      <w:pPr>
        <w:pStyle w:val="ListParagraph"/>
        <w:numPr>
          <w:ilvl w:val="0"/>
          <w:numId w:val="13"/>
        </w:numPr>
        <w:spacing w:after="0" w:line="240" w:lineRule="auto"/>
        <w:ind w:left="720"/>
      </w:pPr>
      <w:r>
        <w:t>The system will provide inventory control electronically.</w:t>
      </w:r>
    </w:p>
    <w:p w14:paraId="7108FBB5" w14:textId="77777777" w:rsidR="00443862" w:rsidRDefault="00443862" w:rsidP="001A7AD2">
      <w:pPr>
        <w:pStyle w:val="ListParagraph"/>
        <w:numPr>
          <w:ilvl w:val="0"/>
          <w:numId w:val="13"/>
        </w:numPr>
        <w:spacing w:after="0" w:line="240" w:lineRule="auto"/>
        <w:ind w:left="720"/>
      </w:pPr>
      <w:r>
        <w:t>The system will provide electronic supply chain management.</w:t>
      </w:r>
    </w:p>
    <w:p w14:paraId="00AD3543" w14:textId="77777777" w:rsidR="00443862" w:rsidRDefault="00443862" w:rsidP="001A7AD2">
      <w:pPr>
        <w:pStyle w:val="ListParagraph"/>
        <w:numPr>
          <w:ilvl w:val="0"/>
          <w:numId w:val="13"/>
        </w:numPr>
        <w:spacing w:after="0" w:line="240" w:lineRule="auto"/>
        <w:ind w:left="720"/>
      </w:pPr>
      <w:r>
        <w:t>The system will provide links to the company for pre-orders.</w:t>
      </w:r>
    </w:p>
    <w:p w14:paraId="0FE0EB0A" w14:textId="77777777" w:rsidR="00443862" w:rsidRDefault="00443862" w:rsidP="001A7AD2">
      <w:pPr>
        <w:pStyle w:val="ListParagraph"/>
        <w:numPr>
          <w:ilvl w:val="0"/>
          <w:numId w:val="13"/>
        </w:numPr>
        <w:spacing w:after="0" w:line="240" w:lineRule="auto"/>
        <w:ind w:left="720"/>
      </w:pPr>
      <w:r>
        <w:t>The system will provide links to available content.</w:t>
      </w:r>
    </w:p>
    <w:p w14:paraId="42A58BBE" w14:textId="77777777" w:rsidR="00443862" w:rsidRDefault="00443862" w:rsidP="001A7AD2">
      <w:pPr>
        <w:pStyle w:val="ListParagraph"/>
        <w:numPr>
          <w:ilvl w:val="0"/>
          <w:numId w:val="13"/>
        </w:numPr>
        <w:spacing w:after="0" w:line="240" w:lineRule="auto"/>
        <w:ind w:left="720"/>
      </w:pPr>
      <w:r>
        <w:t>The system will work with the existing computer system.</w:t>
      </w:r>
    </w:p>
    <w:p w14:paraId="63EEC456" w14:textId="77777777" w:rsidR="00443862" w:rsidRDefault="00443862" w:rsidP="001A7AD2">
      <w:pPr>
        <w:pStyle w:val="ListParagraph"/>
        <w:numPr>
          <w:ilvl w:val="0"/>
          <w:numId w:val="13"/>
        </w:numPr>
        <w:spacing w:after="0" w:line="240" w:lineRule="auto"/>
        <w:ind w:left="720"/>
      </w:pPr>
      <w:r>
        <w:t>The system will work on any web browser.</w:t>
      </w:r>
    </w:p>
    <w:p w14:paraId="59EF0456" w14:textId="77777777" w:rsidR="00443862" w:rsidRDefault="00443862" w:rsidP="001A7AD2">
      <w:pPr>
        <w:pStyle w:val="ListParagraph"/>
        <w:numPr>
          <w:ilvl w:val="0"/>
          <w:numId w:val="13"/>
        </w:numPr>
        <w:spacing w:after="0" w:line="240" w:lineRule="auto"/>
        <w:ind w:left="720"/>
      </w:pPr>
      <w:r>
        <w:t>The system will be able to integrate with the existing inventory system.</w:t>
      </w:r>
    </w:p>
    <w:p w14:paraId="41864310" w14:textId="77777777" w:rsidR="00443862" w:rsidRDefault="00443862" w:rsidP="001A7AD2">
      <w:pPr>
        <w:pStyle w:val="ListParagraph"/>
        <w:numPr>
          <w:ilvl w:val="0"/>
          <w:numId w:val="13"/>
        </w:numPr>
        <w:spacing w:after="0" w:line="240" w:lineRule="auto"/>
        <w:ind w:left="720"/>
      </w:pPr>
      <w:r>
        <w:t>The system will be able to manage inventory once the pre-order event is over.</w:t>
      </w:r>
    </w:p>
    <w:p w14:paraId="56C7A543" w14:textId="77777777" w:rsidR="00C12354" w:rsidRDefault="00C12354" w:rsidP="00C12354">
      <w:pPr>
        <w:pStyle w:val="ListParagraph"/>
        <w:spacing w:after="0" w:line="240" w:lineRule="auto"/>
        <w:ind w:left="1080"/>
      </w:pPr>
    </w:p>
    <w:p w14:paraId="441BDD1F" w14:textId="77777777" w:rsidR="00B31764" w:rsidRDefault="00B31764">
      <w:pPr>
        <w:rPr>
          <w:rFonts w:eastAsia="Times New Roman"/>
          <w:caps/>
          <w:color w:val="FFFFFF" w:themeColor="background1"/>
          <w:spacing w:val="15"/>
          <w:sz w:val="22"/>
          <w:szCs w:val="22"/>
          <w:lang w:eastAsia="en-US"/>
        </w:rPr>
      </w:pPr>
      <w:r>
        <w:rPr>
          <w:rFonts w:eastAsia="Times New Roman"/>
          <w:lang w:eastAsia="en-US"/>
        </w:rPr>
        <w:br w:type="page"/>
      </w:r>
    </w:p>
    <w:p w14:paraId="7BFEC9AC" w14:textId="77777777" w:rsidR="00443862" w:rsidRDefault="00243FEF" w:rsidP="00E911CB">
      <w:pPr>
        <w:pStyle w:val="Heading1"/>
        <w:rPr>
          <w:rFonts w:eastAsia="Times New Roman"/>
          <w:lang w:eastAsia="en-US"/>
        </w:rPr>
      </w:pPr>
      <w:bookmarkStart w:id="10" w:name="_Toc479874948"/>
      <w:r>
        <w:rPr>
          <w:rFonts w:eastAsia="Times New Roman"/>
          <w:lang w:eastAsia="en-US"/>
        </w:rPr>
        <w:lastRenderedPageBreak/>
        <w:t>Phase 2</w:t>
      </w:r>
      <w:r w:rsidR="00584CD1">
        <w:rPr>
          <w:rFonts w:eastAsia="Times New Roman"/>
          <w:lang w:eastAsia="en-US"/>
        </w:rPr>
        <w:t>: System Testing</w:t>
      </w:r>
      <w:bookmarkEnd w:id="10"/>
    </w:p>
    <w:p w14:paraId="788BBC66" w14:textId="77777777" w:rsidR="00E50315" w:rsidRPr="00E50315" w:rsidRDefault="00584CD1" w:rsidP="00243FEF">
      <w:pPr>
        <w:pStyle w:val="Heading4"/>
        <w:rPr>
          <w:rStyle w:val="IntenseEmphasis"/>
          <w:b w:val="0"/>
          <w:bCs w:val="0"/>
          <w:caps/>
          <w:color w:val="7B230B" w:themeColor="accent1" w:themeShade="BF"/>
        </w:rPr>
      </w:pPr>
      <w:r w:rsidRPr="00E50315">
        <w:rPr>
          <w:rStyle w:val="IntenseEmphasis"/>
          <w:b w:val="0"/>
          <w:bCs w:val="0"/>
          <w:caps/>
          <w:color w:val="7B230B" w:themeColor="accent1" w:themeShade="BF"/>
        </w:rPr>
        <w:t xml:space="preserve">Requirements </w:t>
      </w:r>
      <w:r w:rsidR="00E50315" w:rsidRPr="00E50315">
        <w:rPr>
          <w:rStyle w:val="IntenseEmphasis"/>
          <w:b w:val="0"/>
          <w:bCs w:val="0"/>
          <w:caps/>
          <w:color w:val="7B230B" w:themeColor="accent1" w:themeShade="BF"/>
        </w:rPr>
        <w:t>&amp; Usability Testing</w:t>
      </w:r>
    </w:p>
    <w:p w14:paraId="23C78B12" w14:textId="77777777" w:rsidR="00B725F9" w:rsidRDefault="00584CD1" w:rsidP="00E50315">
      <w:pPr>
        <w:pStyle w:val="NoSpacing"/>
        <w:rPr>
          <w:rStyle w:val="IntenseEmphasis"/>
          <w:b w:val="0"/>
          <w:bCs w:val="0"/>
          <w:caps w:val="0"/>
          <w:color w:val="auto"/>
          <w:spacing w:val="0"/>
        </w:rPr>
      </w:pPr>
      <w:r w:rsidRPr="00E50315">
        <w:rPr>
          <w:rStyle w:val="IntenseEmphasis"/>
          <w:b w:val="0"/>
          <w:bCs w:val="0"/>
          <w:caps w:val="0"/>
          <w:color w:val="auto"/>
          <w:spacing w:val="0"/>
        </w:rPr>
        <w:t xml:space="preserve">Focus </w:t>
      </w:r>
      <w:r w:rsidR="00E50315">
        <w:rPr>
          <w:rStyle w:val="IntenseEmphasis"/>
          <w:b w:val="0"/>
          <w:bCs w:val="0"/>
          <w:caps w:val="0"/>
          <w:color w:val="auto"/>
          <w:spacing w:val="0"/>
        </w:rPr>
        <w:t xml:space="preserve">will be </w:t>
      </w:r>
      <w:r w:rsidRPr="00E50315">
        <w:rPr>
          <w:rStyle w:val="IntenseEmphasis"/>
          <w:b w:val="0"/>
          <w:bCs w:val="0"/>
          <w:caps w:val="0"/>
          <w:color w:val="auto"/>
          <w:spacing w:val="0"/>
        </w:rPr>
        <w:t xml:space="preserve">on whether </w:t>
      </w:r>
      <w:r w:rsidR="00B725F9">
        <w:rPr>
          <w:rStyle w:val="IntenseEmphasis"/>
          <w:b w:val="0"/>
          <w:bCs w:val="0"/>
          <w:caps w:val="0"/>
          <w:color w:val="auto"/>
          <w:spacing w:val="0"/>
        </w:rPr>
        <w:t>the original requirements are m</w:t>
      </w:r>
      <w:r w:rsidRPr="00E50315">
        <w:rPr>
          <w:rStyle w:val="IntenseEmphasis"/>
          <w:b w:val="0"/>
          <w:bCs w:val="0"/>
          <w:caps w:val="0"/>
          <w:color w:val="auto"/>
          <w:spacing w:val="0"/>
        </w:rPr>
        <w:t>et</w:t>
      </w:r>
      <w:r w:rsidR="00E50315">
        <w:rPr>
          <w:rStyle w:val="IntenseEmphasis"/>
          <w:b w:val="0"/>
          <w:bCs w:val="0"/>
          <w:caps w:val="0"/>
          <w:color w:val="auto"/>
          <w:spacing w:val="0"/>
        </w:rPr>
        <w:t xml:space="preserve"> and the ease of use</w:t>
      </w:r>
      <w:r w:rsidRPr="00E50315">
        <w:rPr>
          <w:rStyle w:val="IntenseEmphasis"/>
          <w:b w:val="0"/>
          <w:bCs w:val="0"/>
          <w:caps w:val="0"/>
          <w:color w:val="auto"/>
          <w:spacing w:val="0"/>
        </w:rPr>
        <w:t>.</w:t>
      </w:r>
      <w:r w:rsidR="00E50315">
        <w:rPr>
          <w:rStyle w:val="IntenseEmphasis"/>
          <w:b w:val="0"/>
          <w:bCs w:val="0"/>
          <w:caps w:val="0"/>
          <w:color w:val="auto"/>
          <w:spacing w:val="0"/>
        </w:rPr>
        <w:t xml:space="preserve"> </w:t>
      </w:r>
      <w:r w:rsidR="00E50315" w:rsidRPr="00A708EB">
        <w:rPr>
          <w:rStyle w:val="IntenseEmphasis"/>
          <w:b w:val="0"/>
          <w:bCs w:val="0"/>
          <w:caps w:val="0"/>
          <w:color w:val="auto"/>
          <w:spacing w:val="0"/>
        </w:rPr>
        <w:t xml:space="preserve">Testing will be conducted with at least </w:t>
      </w:r>
      <w:r w:rsidR="0047684F">
        <w:rPr>
          <w:rStyle w:val="IntenseEmphasis"/>
          <w:b w:val="0"/>
          <w:bCs w:val="0"/>
          <w:caps w:val="0"/>
          <w:color w:val="auto"/>
          <w:spacing w:val="0"/>
        </w:rPr>
        <w:t>three</w:t>
      </w:r>
      <w:r w:rsidR="00E50315" w:rsidRPr="00A708EB">
        <w:rPr>
          <w:rStyle w:val="IntenseEmphasis"/>
          <w:b w:val="0"/>
          <w:bCs w:val="0"/>
          <w:caps w:val="0"/>
          <w:color w:val="auto"/>
          <w:spacing w:val="0"/>
        </w:rPr>
        <w:t xml:space="preserve"> members of </w:t>
      </w:r>
      <w:r w:rsidR="00B725F9">
        <w:rPr>
          <w:rStyle w:val="IntenseEmphasis"/>
          <w:b w:val="0"/>
          <w:bCs w:val="0"/>
          <w:caps w:val="0"/>
          <w:color w:val="auto"/>
          <w:spacing w:val="0"/>
        </w:rPr>
        <w:t xml:space="preserve">the company staff and </w:t>
      </w:r>
      <w:r w:rsidR="0047684F">
        <w:rPr>
          <w:rStyle w:val="IntenseEmphasis"/>
          <w:b w:val="0"/>
          <w:bCs w:val="0"/>
          <w:caps w:val="0"/>
          <w:color w:val="auto"/>
          <w:spacing w:val="0"/>
        </w:rPr>
        <w:t>two</w:t>
      </w:r>
      <w:r w:rsidR="00E50315" w:rsidRPr="00A708EB">
        <w:rPr>
          <w:rStyle w:val="IntenseEmphasis"/>
          <w:b w:val="0"/>
          <w:bCs w:val="0"/>
          <w:caps w:val="0"/>
          <w:color w:val="auto"/>
          <w:spacing w:val="0"/>
        </w:rPr>
        <w:t xml:space="preserve"> </w:t>
      </w:r>
      <w:r w:rsidR="00B725F9">
        <w:rPr>
          <w:rStyle w:val="IntenseEmphasis"/>
          <w:b w:val="0"/>
          <w:bCs w:val="0"/>
          <w:caps w:val="0"/>
          <w:color w:val="auto"/>
          <w:spacing w:val="0"/>
        </w:rPr>
        <w:t>existing</w:t>
      </w:r>
      <w:r w:rsidR="00E50315" w:rsidRPr="00A708EB">
        <w:rPr>
          <w:rStyle w:val="IntenseEmphasis"/>
          <w:b w:val="0"/>
          <w:bCs w:val="0"/>
          <w:caps w:val="0"/>
          <w:color w:val="auto"/>
          <w:spacing w:val="0"/>
        </w:rPr>
        <w:t xml:space="preserve"> customers</w:t>
      </w:r>
      <w:r w:rsidR="00B725F9">
        <w:rPr>
          <w:rStyle w:val="IntenseEmphasis"/>
          <w:b w:val="0"/>
          <w:bCs w:val="0"/>
          <w:caps w:val="0"/>
          <w:color w:val="auto"/>
          <w:spacing w:val="0"/>
        </w:rPr>
        <w:t>.</w:t>
      </w:r>
    </w:p>
    <w:p w14:paraId="392EE850" w14:textId="77777777" w:rsidR="00E50315" w:rsidRDefault="00E50315" w:rsidP="00E50315">
      <w:pPr>
        <w:pStyle w:val="NoSpacing"/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  <w:b w:val="0"/>
          <w:bCs w:val="0"/>
          <w:caps w:val="0"/>
          <w:color w:val="auto"/>
          <w:spacing w:val="0"/>
        </w:rPr>
        <w:t>Functional requirements</w:t>
      </w:r>
      <w:r w:rsidR="00B725F9">
        <w:rPr>
          <w:rStyle w:val="IntenseEmphasis"/>
          <w:b w:val="0"/>
          <w:bCs w:val="0"/>
          <w:caps w:val="0"/>
          <w:color w:val="auto"/>
          <w:spacing w:val="0"/>
        </w:rPr>
        <w:t>, use cases, user stories</w:t>
      </w:r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 will be tested and feedback will be c</w:t>
      </w:r>
      <w:r w:rsidR="0047684F">
        <w:rPr>
          <w:rStyle w:val="IntenseEmphasis"/>
          <w:b w:val="0"/>
          <w:bCs w:val="0"/>
          <w:caps w:val="0"/>
          <w:color w:val="auto"/>
          <w:spacing w:val="0"/>
        </w:rPr>
        <w:t>ollected on the following scale:</w:t>
      </w:r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 </w:t>
      </w:r>
      <w:r w:rsidR="0047684F">
        <w:rPr>
          <w:rStyle w:val="IntenseEmphasis"/>
          <w:b w:val="0"/>
          <w:bCs w:val="0"/>
          <w:caps w:val="0"/>
          <w:color w:val="auto"/>
          <w:spacing w:val="0"/>
        </w:rPr>
        <w:t>rate the results</w:t>
      </w:r>
      <w:r w:rsidR="00574A17">
        <w:rPr>
          <w:rStyle w:val="IntenseEmphasis"/>
          <w:b w:val="0"/>
          <w:bCs w:val="0"/>
          <w:caps w:val="0"/>
          <w:color w:val="auto"/>
          <w:spacing w:val="0"/>
        </w:rPr>
        <w:t xml:space="preserve"> </w:t>
      </w:r>
      <w:r w:rsidR="0047684F">
        <w:rPr>
          <w:rStyle w:val="IntenseEmphasis"/>
          <w:b w:val="0"/>
          <w:bCs w:val="0"/>
          <w:caps w:val="0"/>
          <w:color w:val="auto"/>
          <w:spacing w:val="0"/>
        </w:rPr>
        <w:t xml:space="preserve">as </w:t>
      </w:r>
      <w:r>
        <w:rPr>
          <w:rStyle w:val="IntenseEmphasis"/>
          <w:b w:val="0"/>
          <w:bCs w:val="0"/>
          <w:caps w:val="0"/>
          <w:color w:val="auto"/>
          <w:spacing w:val="0"/>
        </w:rPr>
        <w:t>Pass or Fail</w:t>
      </w:r>
      <w:r w:rsidR="0047684F">
        <w:rPr>
          <w:rStyle w:val="IntenseEmphasis"/>
          <w:b w:val="0"/>
          <w:bCs w:val="0"/>
          <w:caps w:val="0"/>
          <w:color w:val="auto"/>
          <w:spacing w:val="0"/>
        </w:rPr>
        <w:t xml:space="preserve"> and r</w:t>
      </w:r>
      <w:r w:rsidR="00F11220">
        <w:rPr>
          <w:rStyle w:val="IntenseEmphasis"/>
          <w:b w:val="0"/>
          <w:bCs w:val="0"/>
          <w:caps w:val="0"/>
          <w:color w:val="auto"/>
          <w:spacing w:val="0"/>
        </w:rPr>
        <w:t>ate</w:t>
      </w:r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 th</w:t>
      </w:r>
      <w:r w:rsidR="00574A17">
        <w:rPr>
          <w:rStyle w:val="IntenseEmphasis"/>
          <w:b w:val="0"/>
          <w:bCs w:val="0"/>
          <w:caps w:val="0"/>
          <w:color w:val="auto"/>
          <w:spacing w:val="0"/>
        </w:rPr>
        <w:t>e ease of use</w:t>
      </w:r>
      <w:r w:rsidR="0047684F">
        <w:rPr>
          <w:rStyle w:val="IntenseEmphasis"/>
          <w:b w:val="0"/>
          <w:bCs w:val="0"/>
          <w:caps w:val="0"/>
          <w:color w:val="auto"/>
          <w:spacing w:val="0"/>
        </w:rPr>
        <w:t xml:space="preserve"> as</w:t>
      </w:r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 Easy, Standard, </w:t>
      </w:r>
      <w:r w:rsidR="0047684F">
        <w:rPr>
          <w:rStyle w:val="IntenseEmphasis"/>
          <w:b w:val="0"/>
          <w:bCs w:val="0"/>
          <w:caps w:val="0"/>
          <w:color w:val="auto"/>
          <w:spacing w:val="0"/>
        </w:rPr>
        <w:t>or</w:t>
      </w:r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 Difficult. Any fail or difficult ratin</w:t>
      </w:r>
      <w:r w:rsidR="00B725F9">
        <w:rPr>
          <w:rStyle w:val="IntenseEmphasis"/>
          <w:b w:val="0"/>
          <w:bCs w:val="0"/>
          <w:caps w:val="0"/>
          <w:color w:val="auto"/>
          <w:spacing w:val="0"/>
        </w:rPr>
        <w:t xml:space="preserve">g will determine the acceptance </w:t>
      </w:r>
      <w:proofErr w:type="gramStart"/>
      <w:r w:rsidR="00B725F9">
        <w:rPr>
          <w:rStyle w:val="IntenseEmphasis"/>
          <w:b w:val="0"/>
          <w:bCs w:val="0"/>
          <w:caps w:val="0"/>
          <w:color w:val="auto"/>
          <w:spacing w:val="0"/>
        </w:rPr>
        <w:t>criteria</w:t>
      </w:r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 was</w:t>
      </w:r>
      <w:proofErr w:type="gramEnd"/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 not met and necessary changes will be determined through the Problem Reporting process.</w:t>
      </w:r>
    </w:p>
    <w:p w14:paraId="5793166F" w14:textId="77777777" w:rsidR="00E50315" w:rsidRPr="00E50315" w:rsidRDefault="00E50315" w:rsidP="00E50315">
      <w:pPr>
        <w:pStyle w:val="NoSpacing"/>
        <w:rPr>
          <w:rStyle w:val="IntenseEmphasis"/>
          <w:b w:val="0"/>
          <w:bCs w:val="0"/>
          <w:caps w:val="0"/>
          <w:color w:val="auto"/>
          <w:spacing w:val="0"/>
        </w:rPr>
      </w:pPr>
    </w:p>
    <w:p w14:paraId="40D08434" w14:textId="77777777" w:rsidR="00584CD1" w:rsidRPr="00FF52D0" w:rsidRDefault="00584CD1" w:rsidP="00583ADD">
      <w:pPr>
        <w:pStyle w:val="Heading4"/>
      </w:pPr>
      <w:r w:rsidRPr="00FF52D0">
        <w:t xml:space="preserve">Functional </w:t>
      </w:r>
      <w:r w:rsidR="00B725F9">
        <w:t>RequiremenTS/Stories</w:t>
      </w:r>
    </w:p>
    <w:p w14:paraId="1A6C9D9A" w14:textId="77777777" w:rsidR="00584CD1" w:rsidRDefault="00584CD1" w:rsidP="00584CD1">
      <w:pPr>
        <w:numPr>
          <w:ilvl w:val="0"/>
          <w:numId w:val="5"/>
        </w:numPr>
        <w:spacing w:before="0" w:after="100" w:afterAutospacing="1" w:line="360" w:lineRule="auto"/>
      </w:pPr>
      <w:r>
        <w:t>Create Account</w:t>
      </w:r>
    </w:p>
    <w:p w14:paraId="53E6E733" w14:textId="77777777" w:rsidR="00584CD1" w:rsidRDefault="00584CD1" w:rsidP="00584CD1">
      <w:pPr>
        <w:numPr>
          <w:ilvl w:val="1"/>
          <w:numId w:val="5"/>
        </w:numPr>
        <w:spacing w:before="0" w:after="100" w:afterAutospacing="1" w:line="360" w:lineRule="auto"/>
        <w:ind w:firstLine="0"/>
      </w:pPr>
      <w:r>
        <w:t>Un-registered Customer creates a new account.</w:t>
      </w:r>
    </w:p>
    <w:p w14:paraId="5C406997" w14:textId="77777777" w:rsidR="00584CD1" w:rsidRDefault="00584CD1" w:rsidP="00584CD1">
      <w:pPr>
        <w:numPr>
          <w:ilvl w:val="0"/>
          <w:numId w:val="5"/>
        </w:numPr>
        <w:spacing w:before="0" w:after="100" w:afterAutospacing="1" w:line="360" w:lineRule="auto"/>
      </w:pPr>
      <w:r>
        <w:t>Manage Account</w:t>
      </w:r>
    </w:p>
    <w:p w14:paraId="2E1FAC6F" w14:textId="77777777" w:rsidR="00584CD1" w:rsidRDefault="00584CD1" w:rsidP="00584CD1">
      <w:pPr>
        <w:numPr>
          <w:ilvl w:val="1"/>
          <w:numId w:val="5"/>
        </w:numPr>
        <w:spacing w:before="0" w:after="100" w:afterAutospacing="1" w:line="360" w:lineRule="auto"/>
        <w:ind w:firstLine="0"/>
      </w:pPr>
      <w:r>
        <w:t>The registered customer can make changes to their account.</w:t>
      </w:r>
    </w:p>
    <w:p w14:paraId="1026EB5B" w14:textId="77777777" w:rsidR="00584CD1" w:rsidRDefault="00584CD1" w:rsidP="00584CD1">
      <w:pPr>
        <w:numPr>
          <w:ilvl w:val="1"/>
          <w:numId w:val="5"/>
        </w:numPr>
        <w:spacing w:before="0" w:after="100" w:afterAutospacing="1" w:line="360" w:lineRule="auto"/>
        <w:ind w:firstLine="0"/>
      </w:pPr>
      <w:r>
        <w:t>The registered customer can delete their account.</w:t>
      </w:r>
    </w:p>
    <w:p w14:paraId="401FAB0B" w14:textId="77777777" w:rsidR="00584CD1" w:rsidRDefault="00584CD1" w:rsidP="00584CD1">
      <w:pPr>
        <w:numPr>
          <w:ilvl w:val="1"/>
          <w:numId w:val="5"/>
        </w:numPr>
        <w:spacing w:before="0" w:after="100" w:afterAutospacing="1" w:line="360" w:lineRule="auto"/>
        <w:ind w:firstLine="0"/>
      </w:pPr>
      <w:r>
        <w:t>The registered customer can view the orders in their account.</w:t>
      </w:r>
    </w:p>
    <w:p w14:paraId="19F1AC8D" w14:textId="77777777" w:rsidR="00584CD1" w:rsidRDefault="00584CD1" w:rsidP="00584CD1">
      <w:pPr>
        <w:numPr>
          <w:ilvl w:val="1"/>
          <w:numId w:val="5"/>
        </w:numPr>
        <w:spacing w:before="0" w:after="100" w:afterAutospacing="1" w:line="360" w:lineRule="auto"/>
        <w:ind w:firstLine="0"/>
      </w:pPr>
      <w:r>
        <w:t>The registered customer can place orders on their account.</w:t>
      </w:r>
    </w:p>
    <w:p w14:paraId="677551BF" w14:textId="77777777" w:rsidR="00584CD1" w:rsidRDefault="00584CD1" w:rsidP="00584CD1">
      <w:pPr>
        <w:numPr>
          <w:ilvl w:val="0"/>
          <w:numId w:val="5"/>
        </w:numPr>
        <w:spacing w:before="0" w:after="100" w:afterAutospacing="1" w:line="360" w:lineRule="auto"/>
      </w:pPr>
      <w:r>
        <w:t>Processes Orders</w:t>
      </w:r>
    </w:p>
    <w:p w14:paraId="1ACDF2E4" w14:textId="77777777" w:rsidR="00584CD1" w:rsidRDefault="00584CD1" w:rsidP="00584CD1">
      <w:pPr>
        <w:numPr>
          <w:ilvl w:val="1"/>
          <w:numId w:val="5"/>
        </w:numPr>
        <w:spacing w:before="0" w:after="100" w:afterAutospacing="1" w:line="360" w:lineRule="auto"/>
        <w:ind w:firstLine="0"/>
      </w:pPr>
      <w:r>
        <w:t>The Fulfillment System processes the order placed by the customer.</w:t>
      </w:r>
    </w:p>
    <w:p w14:paraId="69EBDAE2" w14:textId="77777777" w:rsidR="00584CD1" w:rsidRDefault="00584CD1" w:rsidP="00584CD1">
      <w:pPr>
        <w:numPr>
          <w:ilvl w:val="1"/>
          <w:numId w:val="5"/>
        </w:numPr>
        <w:spacing w:before="0" w:after="100" w:afterAutospacing="1" w:line="360" w:lineRule="auto"/>
        <w:ind w:firstLine="0"/>
      </w:pPr>
      <w:r>
        <w:t>The Fulfillment System can view orders placed by the customer.</w:t>
      </w:r>
    </w:p>
    <w:p w14:paraId="183909F0" w14:textId="77777777" w:rsidR="00584CD1" w:rsidRDefault="00584CD1" w:rsidP="00584CD1">
      <w:pPr>
        <w:numPr>
          <w:ilvl w:val="0"/>
          <w:numId w:val="5"/>
        </w:numPr>
        <w:spacing w:before="0" w:after="100" w:afterAutospacing="1" w:line="360" w:lineRule="auto"/>
      </w:pPr>
      <w:r>
        <w:t>Process Payment &amp; Refunds</w:t>
      </w:r>
    </w:p>
    <w:p w14:paraId="5F3EFD00" w14:textId="77777777" w:rsidR="00584CD1" w:rsidRDefault="00584CD1" w:rsidP="00584CD1">
      <w:pPr>
        <w:numPr>
          <w:ilvl w:val="1"/>
          <w:numId w:val="5"/>
        </w:numPr>
        <w:spacing w:before="0" w:after="100" w:afterAutospacing="1" w:line="360" w:lineRule="auto"/>
        <w:ind w:firstLine="0"/>
      </w:pPr>
      <w:r>
        <w:t>Billing processes the payments from the customer.</w:t>
      </w:r>
    </w:p>
    <w:p w14:paraId="0E7CC76A" w14:textId="77777777" w:rsidR="00584CD1" w:rsidRDefault="00584CD1" w:rsidP="00584CD1">
      <w:pPr>
        <w:numPr>
          <w:ilvl w:val="1"/>
          <w:numId w:val="5"/>
        </w:numPr>
        <w:spacing w:before="0" w:after="100" w:afterAutospacing="1" w:line="360" w:lineRule="auto"/>
        <w:ind w:firstLine="0"/>
      </w:pPr>
      <w:r>
        <w:t>Billing processes the refunds for the customer.</w:t>
      </w:r>
    </w:p>
    <w:p w14:paraId="63FADBE3" w14:textId="77777777" w:rsidR="00584CD1" w:rsidRDefault="00584CD1" w:rsidP="00584CD1">
      <w:pPr>
        <w:numPr>
          <w:ilvl w:val="1"/>
          <w:numId w:val="5"/>
        </w:numPr>
        <w:spacing w:before="0" w:after="100" w:afterAutospacing="1" w:line="360" w:lineRule="auto"/>
        <w:ind w:firstLine="0"/>
      </w:pPr>
      <w:r>
        <w:t>Billing can view the orders the customers place.</w:t>
      </w:r>
    </w:p>
    <w:p w14:paraId="29D27E04" w14:textId="77777777" w:rsidR="00584CD1" w:rsidRDefault="00584CD1" w:rsidP="00584CD1">
      <w:pPr>
        <w:numPr>
          <w:ilvl w:val="0"/>
          <w:numId w:val="5"/>
        </w:numPr>
        <w:spacing w:before="0" w:after="100" w:afterAutospacing="1" w:line="360" w:lineRule="auto"/>
      </w:pPr>
      <w:r>
        <w:t>System Management</w:t>
      </w:r>
    </w:p>
    <w:p w14:paraId="0B391E2C" w14:textId="77777777" w:rsidR="00584CD1" w:rsidRDefault="00584CD1" w:rsidP="00584CD1">
      <w:pPr>
        <w:numPr>
          <w:ilvl w:val="1"/>
          <w:numId w:val="5"/>
        </w:numPr>
        <w:spacing w:before="0" w:after="100" w:afterAutospacing="1" w:line="360" w:lineRule="auto"/>
        <w:ind w:firstLine="0"/>
      </w:pPr>
      <w:r>
        <w:t>The database manager can add products to the system.</w:t>
      </w:r>
    </w:p>
    <w:p w14:paraId="294732BC" w14:textId="77777777" w:rsidR="00584CD1" w:rsidRDefault="00584CD1" w:rsidP="00584CD1">
      <w:pPr>
        <w:numPr>
          <w:ilvl w:val="1"/>
          <w:numId w:val="5"/>
        </w:numPr>
        <w:spacing w:before="0" w:after="100" w:afterAutospacing="1" w:line="360" w:lineRule="auto"/>
        <w:ind w:firstLine="0"/>
      </w:pPr>
      <w:r>
        <w:t>The database manager can modify products in the system.</w:t>
      </w:r>
    </w:p>
    <w:p w14:paraId="2B722B58" w14:textId="77777777" w:rsidR="00584CD1" w:rsidRDefault="00584CD1" w:rsidP="00584CD1">
      <w:pPr>
        <w:numPr>
          <w:ilvl w:val="1"/>
          <w:numId w:val="5"/>
        </w:numPr>
        <w:spacing w:before="0" w:after="100" w:afterAutospacing="1" w:line="360" w:lineRule="auto"/>
        <w:ind w:firstLine="0"/>
      </w:pPr>
      <w:r>
        <w:t>The database manager can manage customer accounts in the system.</w:t>
      </w:r>
    </w:p>
    <w:p w14:paraId="55F588AA" w14:textId="77777777" w:rsidR="00584CD1" w:rsidRDefault="00584CD1" w:rsidP="00584CD1">
      <w:pPr>
        <w:numPr>
          <w:ilvl w:val="1"/>
          <w:numId w:val="5"/>
        </w:numPr>
        <w:spacing w:before="0" w:after="100" w:afterAutospacing="1" w:line="360" w:lineRule="auto"/>
        <w:ind w:firstLine="0"/>
      </w:pPr>
      <w:r>
        <w:t>The database manager can view orders placed in the system.</w:t>
      </w:r>
    </w:p>
    <w:p w14:paraId="4788B65A" w14:textId="77777777" w:rsidR="00A708EB" w:rsidRDefault="00A708EB" w:rsidP="00A708EB">
      <w:pPr>
        <w:pStyle w:val="NoSpacing"/>
        <w:rPr>
          <w:rStyle w:val="IntenseEmphasis"/>
          <w:b w:val="0"/>
          <w:bCs w:val="0"/>
          <w:caps w:val="0"/>
          <w:color w:val="auto"/>
          <w:spacing w:val="0"/>
        </w:rPr>
      </w:pPr>
    </w:p>
    <w:p w14:paraId="62C8774E" w14:textId="77777777" w:rsidR="00242946" w:rsidRDefault="00242946">
      <w:pPr>
        <w:rPr>
          <w:rStyle w:val="IntenseEmphasis"/>
        </w:rPr>
      </w:pPr>
      <w:r>
        <w:rPr>
          <w:rStyle w:val="IntenseEmphasis"/>
        </w:rPr>
        <w:br w:type="page"/>
      </w:r>
    </w:p>
    <w:p w14:paraId="3F95D8A8" w14:textId="77777777" w:rsidR="00584CD1" w:rsidRPr="00A708EB" w:rsidRDefault="00584CD1" w:rsidP="00A708EB">
      <w:pPr>
        <w:pStyle w:val="NoSpacing"/>
        <w:rPr>
          <w:rStyle w:val="IntenseEmphasis"/>
        </w:rPr>
      </w:pPr>
      <w:r w:rsidRPr="00A708EB">
        <w:rPr>
          <w:rStyle w:val="IntenseEmphasis"/>
        </w:rPr>
        <w:lastRenderedPageBreak/>
        <w:t>Security Testing:</w:t>
      </w:r>
      <w:r w:rsidR="00A708EB" w:rsidRPr="00A708EB">
        <w:rPr>
          <w:rStyle w:val="IntenseEmphasis"/>
        </w:rPr>
        <w:t xml:space="preserve"> Focus on whether the security requirements are meet.</w:t>
      </w:r>
    </w:p>
    <w:p w14:paraId="72A57F64" w14:textId="77777777" w:rsidR="00584CD1" w:rsidRPr="00B14C2E" w:rsidRDefault="00584CD1" w:rsidP="00583ADD">
      <w:pPr>
        <w:pStyle w:val="Heading4"/>
      </w:pPr>
      <w:r w:rsidRPr="00B14C2E">
        <w:t>Non-Functional</w:t>
      </w:r>
      <w:r w:rsidR="00583ADD">
        <w:t xml:space="preserve"> Security</w:t>
      </w:r>
      <w:r w:rsidRPr="00B14C2E">
        <w:t xml:space="preserve"> Requirements</w:t>
      </w:r>
    </w:p>
    <w:p w14:paraId="521521C7" w14:textId="77777777" w:rsidR="00584CD1" w:rsidRDefault="00584CD1" w:rsidP="00583ADD">
      <w:pPr>
        <w:numPr>
          <w:ilvl w:val="1"/>
          <w:numId w:val="4"/>
        </w:numPr>
        <w:spacing w:after="0" w:line="240" w:lineRule="auto"/>
        <w:ind w:hanging="432"/>
        <w:contextualSpacing/>
      </w:pPr>
      <w:r>
        <w:t>Only registered customers can make and view their orders.</w:t>
      </w:r>
    </w:p>
    <w:p w14:paraId="0FBDB247" w14:textId="77777777" w:rsidR="00584CD1" w:rsidRDefault="00584CD1" w:rsidP="00583ADD">
      <w:pPr>
        <w:numPr>
          <w:ilvl w:val="1"/>
          <w:numId w:val="4"/>
        </w:numPr>
        <w:spacing w:after="0" w:line="240" w:lineRule="auto"/>
        <w:ind w:hanging="432"/>
        <w:contextualSpacing/>
      </w:pPr>
      <w:r>
        <w:t>Only billing can interact with financial information.</w:t>
      </w:r>
    </w:p>
    <w:p w14:paraId="7B6CFF3E" w14:textId="77777777" w:rsidR="00584CD1" w:rsidRDefault="00584CD1" w:rsidP="00583ADD">
      <w:pPr>
        <w:numPr>
          <w:ilvl w:val="1"/>
          <w:numId w:val="4"/>
        </w:numPr>
        <w:spacing w:after="0" w:line="240" w:lineRule="auto"/>
        <w:ind w:hanging="432"/>
        <w:contextualSpacing/>
      </w:pPr>
      <w:r>
        <w:t>Customer accounts have limited viewing rights for each department.</w:t>
      </w:r>
    </w:p>
    <w:p w14:paraId="1F88E93B" w14:textId="77777777" w:rsidR="00584CD1" w:rsidRDefault="00584CD1" w:rsidP="00E901E7">
      <w:pPr>
        <w:numPr>
          <w:ilvl w:val="1"/>
          <w:numId w:val="4"/>
        </w:numPr>
        <w:spacing w:after="0" w:line="240" w:lineRule="auto"/>
        <w:ind w:hanging="432"/>
        <w:contextualSpacing/>
      </w:pPr>
      <w:r>
        <w:t>The fulfillment system cannot make changes to customer accounts.</w:t>
      </w:r>
    </w:p>
    <w:p w14:paraId="62685213" w14:textId="77777777" w:rsidR="00583ADD" w:rsidRPr="00583ADD" w:rsidRDefault="00583ADD" w:rsidP="00583ADD">
      <w:pPr>
        <w:spacing w:after="0" w:line="240" w:lineRule="auto"/>
        <w:ind w:left="792"/>
        <w:contextualSpacing/>
      </w:pPr>
    </w:p>
    <w:p w14:paraId="57219458" w14:textId="77777777" w:rsidR="00584CD1" w:rsidRPr="00A708EB" w:rsidRDefault="00584CD1" w:rsidP="00A708EB">
      <w:pPr>
        <w:pStyle w:val="NoSpacing"/>
        <w:rPr>
          <w:b/>
          <w:bCs/>
          <w:caps/>
          <w:color w:val="511707" w:themeColor="accent1" w:themeShade="7F"/>
          <w:spacing w:val="10"/>
        </w:rPr>
      </w:pPr>
      <w:r w:rsidRPr="00A708EB">
        <w:rPr>
          <w:rStyle w:val="IntenseEmphasis"/>
        </w:rPr>
        <w:t>Performance Testing:</w:t>
      </w:r>
      <w:r w:rsidR="00A708EB" w:rsidRPr="00A708EB">
        <w:rPr>
          <w:rStyle w:val="IntenseEmphasis"/>
        </w:rPr>
        <w:t xml:space="preserve"> Focus on whether the </w:t>
      </w:r>
      <w:r w:rsidR="00A708EB">
        <w:rPr>
          <w:rStyle w:val="IntenseEmphasis"/>
        </w:rPr>
        <w:t>Performance</w:t>
      </w:r>
      <w:r w:rsidR="00B725F9">
        <w:rPr>
          <w:rStyle w:val="IntenseEmphasis"/>
        </w:rPr>
        <w:t xml:space="preserve"> requirements are m</w:t>
      </w:r>
      <w:r w:rsidR="00A708EB" w:rsidRPr="00A708EB">
        <w:rPr>
          <w:rStyle w:val="IntenseEmphasis"/>
        </w:rPr>
        <w:t>et.</w:t>
      </w:r>
    </w:p>
    <w:p w14:paraId="3E44CDF5" w14:textId="77777777" w:rsidR="00584CD1" w:rsidRDefault="00A708EB" w:rsidP="00583ADD">
      <w:pPr>
        <w:pStyle w:val="Heading4"/>
      </w:pPr>
      <w:r w:rsidRPr="00B14C2E">
        <w:t xml:space="preserve">Non-Functional </w:t>
      </w:r>
      <w:r w:rsidR="00583ADD">
        <w:t xml:space="preserve">Performance </w:t>
      </w:r>
      <w:r w:rsidRPr="00B14C2E">
        <w:t>Requirements</w:t>
      </w:r>
    </w:p>
    <w:p w14:paraId="709E0F9C" w14:textId="77777777" w:rsidR="00583ADD" w:rsidRDefault="00584CD1" w:rsidP="00583ADD">
      <w:pPr>
        <w:pStyle w:val="ListParagraph"/>
        <w:numPr>
          <w:ilvl w:val="0"/>
          <w:numId w:val="16"/>
        </w:numPr>
        <w:spacing w:after="0" w:line="240" w:lineRule="auto"/>
      </w:pPr>
      <w:r>
        <w:t>Any interaction between the customer and the system should not exceed 2 seconds.</w:t>
      </w:r>
    </w:p>
    <w:p w14:paraId="7AC9CB2E" w14:textId="77777777" w:rsidR="00583ADD" w:rsidRDefault="00584CD1" w:rsidP="00583ADD">
      <w:pPr>
        <w:pStyle w:val="ListParagraph"/>
        <w:numPr>
          <w:ilvl w:val="0"/>
          <w:numId w:val="16"/>
        </w:numPr>
        <w:spacing w:after="0" w:line="240" w:lineRule="auto"/>
      </w:pPr>
      <w:r>
        <w:t>The system should receive updated inventory information every 10 minutes.</w:t>
      </w:r>
    </w:p>
    <w:p w14:paraId="2A849920" w14:textId="77777777" w:rsidR="00583ADD" w:rsidRDefault="00584CD1" w:rsidP="00583ADD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The system should be available for use 24 hours a day, 7 days a week </w:t>
      </w:r>
    </w:p>
    <w:p w14:paraId="3BF32C61" w14:textId="77777777" w:rsidR="00584CD1" w:rsidRDefault="00584CD1" w:rsidP="00E901E7">
      <w:pPr>
        <w:pStyle w:val="ListParagraph"/>
        <w:numPr>
          <w:ilvl w:val="0"/>
          <w:numId w:val="16"/>
        </w:numPr>
        <w:spacing w:after="0" w:line="240" w:lineRule="auto"/>
      </w:pPr>
      <w:r>
        <w:t>The system will update with pre-order amounts sold every 10 minutes.</w:t>
      </w:r>
    </w:p>
    <w:p w14:paraId="7AFA5136" w14:textId="77777777" w:rsidR="00583ADD" w:rsidRPr="00583ADD" w:rsidRDefault="00583ADD" w:rsidP="00583ADD">
      <w:pPr>
        <w:pStyle w:val="ListParagraph"/>
        <w:spacing w:after="0" w:line="240" w:lineRule="auto"/>
        <w:ind w:left="360"/>
      </w:pPr>
    </w:p>
    <w:p w14:paraId="700A8BDC" w14:textId="77777777" w:rsidR="00584CD1" w:rsidRDefault="00965400" w:rsidP="00E911CB">
      <w:pPr>
        <w:pStyle w:val="Heading1"/>
        <w:rPr>
          <w:rFonts w:eastAsia="Times New Roman"/>
          <w:lang w:eastAsia="en-US"/>
        </w:rPr>
      </w:pPr>
      <w:bookmarkStart w:id="11" w:name="_Toc479874949"/>
      <w:r>
        <w:rPr>
          <w:rFonts w:eastAsia="Times New Roman"/>
          <w:lang w:eastAsia="en-US"/>
        </w:rPr>
        <w:t>Phase 3</w:t>
      </w:r>
      <w:r w:rsidR="00584CD1">
        <w:rPr>
          <w:rFonts w:eastAsia="Times New Roman"/>
          <w:lang w:eastAsia="en-US"/>
        </w:rPr>
        <w:t>: Acceptance Testing</w:t>
      </w:r>
      <w:bookmarkEnd w:id="11"/>
    </w:p>
    <w:p w14:paraId="5FA471E1" w14:textId="77777777" w:rsidR="00583ADD" w:rsidRDefault="005910DF" w:rsidP="00583ADD">
      <w:pPr>
        <w:pStyle w:val="NoSpacing"/>
        <w:rPr>
          <w:rStyle w:val="IntenseEmphasis"/>
          <w:b w:val="0"/>
          <w:bCs w:val="0"/>
          <w:caps w:val="0"/>
          <w:color w:val="auto"/>
          <w:spacing w:val="0"/>
        </w:rPr>
      </w:pPr>
      <w:r w:rsidRPr="00583ADD">
        <w:rPr>
          <w:rStyle w:val="IntenseEmphasis"/>
          <w:b w:val="0"/>
          <w:bCs w:val="0"/>
          <w:caps w:val="0"/>
          <w:color w:val="auto"/>
          <w:spacing w:val="0"/>
        </w:rPr>
        <w:t xml:space="preserve">The final phase of testing will be </w:t>
      </w:r>
      <w:r w:rsidR="00B725F9">
        <w:rPr>
          <w:rStyle w:val="IntenseEmphasis"/>
          <w:b w:val="0"/>
          <w:bCs w:val="0"/>
          <w:caps w:val="0"/>
          <w:color w:val="auto"/>
          <w:spacing w:val="0"/>
        </w:rPr>
        <w:t>conducted prior to the system “go live</w:t>
      </w:r>
      <w:r w:rsidRPr="00583ADD">
        <w:rPr>
          <w:rStyle w:val="IntenseEmphasis"/>
          <w:b w:val="0"/>
          <w:bCs w:val="0"/>
          <w:caps w:val="0"/>
          <w:color w:val="auto"/>
          <w:spacing w:val="0"/>
        </w:rPr>
        <w:t>.</w:t>
      </w:r>
      <w:r w:rsidR="00B725F9">
        <w:rPr>
          <w:rStyle w:val="IntenseEmphasis"/>
          <w:b w:val="0"/>
          <w:bCs w:val="0"/>
          <w:caps w:val="0"/>
          <w:color w:val="auto"/>
          <w:spacing w:val="0"/>
        </w:rPr>
        <w:t>”</w:t>
      </w:r>
      <w:r w:rsidRPr="00583ADD">
        <w:rPr>
          <w:rStyle w:val="IntenseEmphasis"/>
          <w:b w:val="0"/>
          <w:bCs w:val="0"/>
          <w:caps w:val="0"/>
          <w:color w:val="auto"/>
          <w:spacing w:val="0"/>
        </w:rPr>
        <w:t xml:space="preserve"> Careful monitoring will be conducted to ensure all requirements are met and no errors occur. </w:t>
      </w:r>
    </w:p>
    <w:p w14:paraId="42B1A16D" w14:textId="77777777" w:rsidR="00443862" w:rsidRPr="00583ADD" w:rsidRDefault="005910DF" w:rsidP="00583ADD">
      <w:pPr>
        <w:pStyle w:val="NoSpacing"/>
        <w:rPr>
          <w:rStyle w:val="IntenseEmphasis"/>
          <w:b w:val="0"/>
          <w:bCs w:val="0"/>
          <w:caps w:val="0"/>
          <w:color w:val="auto"/>
          <w:spacing w:val="0"/>
        </w:rPr>
      </w:pPr>
      <w:r w:rsidRPr="00583ADD">
        <w:rPr>
          <w:rStyle w:val="IntenseEmphasis"/>
          <w:b w:val="0"/>
          <w:bCs w:val="0"/>
          <w:caps w:val="0"/>
          <w:color w:val="auto"/>
          <w:spacing w:val="0"/>
        </w:rPr>
        <w:t>This will be conduct</w:t>
      </w:r>
      <w:r w:rsidR="00583ADD" w:rsidRPr="00583ADD">
        <w:rPr>
          <w:rStyle w:val="IntenseEmphasis"/>
          <w:b w:val="0"/>
          <w:bCs w:val="0"/>
          <w:caps w:val="0"/>
          <w:color w:val="auto"/>
          <w:spacing w:val="0"/>
        </w:rPr>
        <w:t>ed with r</w:t>
      </w:r>
      <w:r w:rsidR="00574A17">
        <w:rPr>
          <w:rStyle w:val="IntenseEmphasis"/>
          <w:b w:val="0"/>
          <w:bCs w:val="0"/>
          <w:caps w:val="0"/>
          <w:color w:val="auto"/>
          <w:spacing w:val="0"/>
        </w:rPr>
        <w:t>eal data in real time over a 2 week</w:t>
      </w:r>
      <w:r w:rsidR="00583ADD" w:rsidRPr="00583ADD">
        <w:rPr>
          <w:rStyle w:val="IntenseEmphasis"/>
          <w:b w:val="0"/>
          <w:bCs w:val="0"/>
          <w:caps w:val="0"/>
          <w:color w:val="auto"/>
          <w:spacing w:val="0"/>
        </w:rPr>
        <w:t xml:space="preserve"> period of time. A minimum of five orders must be successfully submitted duri</w:t>
      </w:r>
      <w:r w:rsidR="00583ADD">
        <w:rPr>
          <w:rStyle w:val="IntenseEmphasis"/>
          <w:b w:val="0"/>
          <w:bCs w:val="0"/>
          <w:caps w:val="0"/>
          <w:color w:val="auto"/>
          <w:spacing w:val="0"/>
        </w:rPr>
        <w:t xml:space="preserve">ng the Acceptance testing phase and the implementation plan must be completed for the deliverable to be </w:t>
      </w:r>
      <w:r w:rsidR="00574A17">
        <w:rPr>
          <w:rStyle w:val="IntenseEmphasis"/>
          <w:b w:val="0"/>
          <w:bCs w:val="0"/>
          <w:caps w:val="0"/>
          <w:color w:val="auto"/>
          <w:spacing w:val="0"/>
        </w:rPr>
        <w:t>met</w:t>
      </w:r>
      <w:r w:rsidR="00583ADD">
        <w:rPr>
          <w:rStyle w:val="IntenseEmphasis"/>
          <w:b w:val="0"/>
          <w:bCs w:val="0"/>
          <w:caps w:val="0"/>
          <w:color w:val="auto"/>
          <w:spacing w:val="0"/>
        </w:rPr>
        <w:t>.</w:t>
      </w:r>
    </w:p>
    <w:p w14:paraId="338AA086" w14:textId="77777777" w:rsidR="005F6AB5" w:rsidRDefault="005F6AB5" w:rsidP="005F6AB5">
      <w:pPr>
        <w:sectPr w:rsidR="005F6AB5" w:rsidSect="00F93337">
          <w:footerReference w:type="default" r:id="rId11"/>
          <w:footerReference w:type="first" r:id="rId12"/>
          <w:pgSz w:w="12240" w:h="15840"/>
          <w:pgMar w:top="1440" w:right="1440" w:bottom="1620" w:left="1440" w:header="720" w:footer="720" w:gutter="0"/>
          <w:pgNumType w:start="1"/>
          <w:cols w:space="720"/>
          <w:titlePg/>
          <w:docGrid w:linePitch="360"/>
        </w:sectPr>
      </w:pPr>
    </w:p>
    <w:p w14:paraId="683D0AEC" w14:textId="77777777" w:rsidR="009A4498" w:rsidRPr="005F6AB5" w:rsidRDefault="00583ADD" w:rsidP="005F6AB5">
      <w:pPr>
        <w:pStyle w:val="Heading1"/>
      </w:pPr>
      <w:bookmarkStart w:id="12" w:name="_Toc479874950"/>
      <w:r>
        <w:lastRenderedPageBreak/>
        <w:t>Appendice</w:t>
      </w:r>
      <w:r w:rsidR="00AB24E7">
        <w:t>s</w:t>
      </w:r>
      <w:bookmarkEnd w:id="12"/>
    </w:p>
    <w:p w14:paraId="08D8DC33" w14:textId="77777777" w:rsidR="005F6AB5" w:rsidRDefault="00583ADD" w:rsidP="005F6AB5">
      <w:pPr>
        <w:pStyle w:val="Title"/>
      </w:pPr>
      <w:r>
        <w:t>Appendix A</w:t>
      </w:r>
      <w:r w:rsidR="00DA7B78">
        <w:t xml:space="preserve"> </w:t>
      </w:r>
    </w:p>
    <w:p w14:paraId="0284498D" w14:textId="77777777" w:rsidR="00977990" w:rsidRPr="00977990" w:rsidRDefault="00977990" w:rsidP="00977990">
      <w:pPr>
        <w:pStyle w:val="Heading2"/>
      </w:pPr>
      <w:bookmarkStart w:id="13" w:name="_Toc479874951"/>
      <w:r>
        <w:t>Test Cases</w:t>
      </w:r>
      <w:bookmarkEnd w:id="13"/>
    </w:p>
    <w:p w14:paraId="28066277" w14:textId="77777777" w:rsidR="005B3091" w:rsidRDefault="005B3091" w:rsidP="005B3091">
      <w:pPr>
        <w:pStyle w:val="Heading3"/>
      </w:pPr>
      <w:bookmarkStart w:id="14" w:name="_Toc405146835"/>
      <w:bookmarkStart w:id="15" w:name="_Toc479874952"/>
      <w:r>
        <w:rPr>
          <w:rStyle w:val="IntenseEmphasis"/>
          <w:color w:val="auto"/>
        </w:rPr>
        <w:t>T</w:t>
      </w:r>
      <w:r w:rsidRPr="00DA7B78">
        <w:rPr>
          <w:rStyle w:val="IntenseEmphasis"/>
          <w:color w:val="auto"/>
        </w:rPr>
        <w:t xml:space="preserve">est </w:t>
      </w:r>
      <w:r>
        <w:rPr>
          <w:rStyle w:val="IntenseEmphasis"/>
          <w:color w:val="auto"/>
        </w:rPr>
        <w:t>C</w:t>
      </w:r>
      <w:r w:rsidRPr="00DA7B78">
        <w:rPr>
          <w:rStyle w:val="IntenseEmphasis"/>
          <w:color w:val="auto"/>
        </w:rPr>
        <w:t xml:space="preserve">ase </w:t>
      </w:r>
      <w:r w:rsidRPr="00467FBF">
        <w:rPr>
          <w:color w:val="auto"/>
        </w:rPr>
        <w:t xml:space="preserve">1: </w:t>
      </w:r>
      <w:r>
        <w:t>Create Account Successfully</w:t>
      </w:r>
      <w:bookmarkEnd w:id="14"/>
      <w:bookmarkEnd w:id="15"/>
    </w:p>
    <w:p w14:paraId="17FC4A93" w14:textId="77777777" w:rsidR="00977990" w:rsidRDefault="00977990" w:rsidP="00977990">
      <w:pPr>
        <w:pStyle w:val="NoSpacing"/>
        <w:spacing w:before="300"/>
        <w:rPr>
          <w:b/>
        </w:rPr>
      </w:pPr>
      <w:r w:rsidRPr="00242946">
        <w:rPr>
          <w:b/>
        </w:rPr>
        <w:t xml:space="preserve">Tester: </w:t>
      </w:r>
      <w:r>
        <w:rPr>
          <w:b/>
        </w:rPr>
        <w:t xml:space="preserve">_________________________________________   </w:t>
      </w:r>
      <w:r w:rsidRPr="00242946">
        <w:rPr>
          <w:b/>
        </w:rPr>
        <w:t>Date:</w:t>
      </w:r>
      <w:r>
        <w:rPr>
          <w:b/>
        </w:rPr>
        <w:t xml:space="preserve">  ___________________________________</w:t>
      </w:r>
    </w:p>
    <w:p w14:paraId="44C59DA1" w14:textId="77777777" w:rsidR="00977990" w:rsidRPr="00242946" w:rsidRDefault="00977990" w:rsidP="00977990">
      <w:pPr>
        <w:pStyle w:val="NoSpacing"/>
        <w:spacing w:before="300"/>
        <w:rPr>
          <w:b/>
        </w:rPr>
      </w:pPr>
      <w:r>
        <w:rPr>
          <w:b/>
        </w:rPr>
        <w:t>Organization: _____________________________________________________________________________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14"/>
        <w:gridCol w:w="7796"/>
      </w:tblGrid>
      <w:tr w:rsidR="00977990" w14:paraId="0B07361A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6C3CF41D" w14:textId="77777777" w:rsidR="00977990" w:rsidRDefault="00977990" w:rsidP="000C3B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Purpose:</w:t>
            </w:r>
          </w:p>
        </w:tc>
        <w:tc>
          <w:tcPr>
            <w:tcW w:w="0" w:type="auto"/>
            <w:vAlign w:val="center"/>
            <w:hideMark/>
          </w:tcPr>
          <w:p w14:paraId="796DF970" w14:textId="77777777" w:rsidR="00977990" w:rsidRDefault="00977990" w:rsidP="003B2F82">
            <w:r>
              <w:t>F</w:t>
            </w:r>
            <w:r w:rsidR="003B2F82">
              <w:t>ulfills functional requirement 1</w:t>
            </w:r>
            <w:r>
              <w:t xml:space="preserve">, create account. Un-registered customer creates account successfully. </w:t>
            </w:r>
          </w:p>
        </w:tc>
      </w:tr>
      <w:tr w:rsidR="00977990" w14:paraId="7FDD65DA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2EB33307" w14:textId="77777777" w:rsidR="00977990" w:rsidRDefault="00977990" w:rsidP="000C3B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Prereq</w:t>
            </w:r>
            <w:r w:rsidR="003B2F82">
              <w:rPr>
                <w:b/>
                <w:bCs/>
              </w:rPr>
              <w:t>uisite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BB95422" w14:textId="77777777" w:rsidR="00977990" w:rsidRDefault="00977990" w:rsidP="000C3B08">
            <w:r>
              <w:t>Login page displayed.</w:t>
            </w:r>
          </w:p>
        </w:tc>
      </w:tr>
      <w:tr w:rsidR="00977990" w14:paraId="35352025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6B9963AA" w14:textId="77777777" w:rsidR="00977990" w:rsidRDefault="00977990" w:rsidP="000C3B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  <w:tc>
          <w:tcPr>
            <w:tcW w:w="0" w:type="auto"/>
            <w:vAlign w:val="center"/>
            <w:hideMark/>
          </w:tcPr>
          <w:p w14:paraId="76915A2E" w14:textId="77777777" w:rsidR="00977990" w:rsidRDefault="00977990" w:rsidP="000C3B08">
            <w:r>
              <w:t xml:space="preserve">Steps to carry out the test. </w:t>
            </w:r>
          </w:p>
          <w:tbl>
            <w:tblPr>
              <w:tblW w:w="5545" w:type="dxa"/>
              <w:tblInd w:w="15" w:type="dxa"/>
              <w:tblLook w:val="04A0" w:firstRow="1" w:lastRow="0" w:firstColumn="1" w:lastColumn="0" w:noHBand="0" w:noVBand="1"/>
            </w:tblPr>
            <w:tblGrid>
              <w:gridCol w:w="2763"/>
              <w:gridCol w:w="1621"/>
              <w:gridCol w:w="1161"/>
            </w:tblGrid>
            <w:tr w:rsidR="00977990" w:rsidRPr="00B96CD4" w14:paraId="2DD77B9B" w14:textId="77777777" w:rsidTr="000C3B08">
              <w:trPr>
                <w:trHeight w:val="300"/>
              </w:trPr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413D866E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  <w:t>Step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705AFD34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  <w:t xml:space="preserve">Result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6DB0AC86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  <w:t>Ease of Use</w:t>
                  </w:r>
                </w:p>
              </w:tc>
            </w:tr>
            <w:tr w:rsidR="00977990" w:rsidRPr="00B96CD4" w14:paraId="2EB9E89D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3EADA494" w14:textId="77777777" w:rsidR="00977990" w:rsidRPr="00B96CD4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1. Click on “New Registration”</w:t>
                  </w:r>
                </w:p>
              </w:tc>
              <w:tc>
                <w:tcPr>
                  <w:tcW w:w="1620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268F8F3E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6C771051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256E50E6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2D1DAC2C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sz w:val="16"/>
                      <w:szCs w:val="16"/>
                      <w:lang w:eastAsia="en-US"/>
                    </w:rPr>
                    <w:t>2. Enter Username</w:t>
                  </w:r>
                  <w:r w:rsidR="003462D5">
                    <w:rPr>
                      <w:rFonts w:ascii="Arial" w:eastAsia="Times New Roman" w:hAnsi="Arial" w:cs="Arial"/>
                      <w:sz w:val="16"/>
                      <w:szCs w:val="16"/>
                      <w:lang w:eastAsia="en-US"/>
                    </w:rPr>
                    <w:t>:</w:t>
                  </w:r>
                  <w:r w:rsidRPr="003462D5">
                    <w:rPr>
                      <w:rFonts w:ascii="Arial" w:eastAsia="Times New Roman" w:hAnsi="Arial" w:cs="Arial"/>
                      <w:sz w:val="16"/>
                      <w:szCs w:val="16"/>
                      <w:lang w:eastAsia="en-US"/>
                    </w:rPr>
                    <w:t xml:space="preserve"> </w:t>
                  </w:r>
                  <w:r w:rsidRPr="003B2F82">
                    <w:rPr>
                      <w:rFonts w:ascii="Arial" w:eastAsia="Times New Roman" w:hAnsi="Arial" w:cs="Arial"/>
                      <w:i/>
                      <w:sz w:val="16"/>
                      <w:szCs w:val="16"/>
                      <w:lang w:eastAsia="en-US"/>
                    </w:rPr>
                    <w:t>Test1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6662E55B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7B05B7EF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6B2DE065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142251D0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sz w:val="16"/>
                      <w:szCs w:val="16"/>
                      <w:lang w:eastAsia="en-US"/>
                    </w:rPr>
                    <w:t>3. Enter Email</w:t>
                  </w:r>
                  <w:r w:rsidR="003462D5">
                    <w:rPr>
                      <w:rFonts w:ascii="Arial" w:eastAsia="Times New Roman" w:hAnsi="Arial" w:cs="Arial"/>
                      <w:sz w:val="16"/>
                      <w:szCs w:val="16"/>
                      <w:lang w:eastAsia="en-US"/>
                    </w:rPr>
                    <w:t>:</w:t>
                  </w:r>
                  <w:r w:rsidRPr="003462D5">
                    <w:rPr>
                      <w:rFonts w:ascii="Arial" w:eastAsia="Times New Roman" w:hAnsi="Arial" w:cs="Arial"/>
                      <w:sz w:val="16"/>
                      <w:szCs w:val="16"/>
                      <w:lang w:eastAsia="en-US"/>
                    </w:rPr>
                    <w:t xml:space="preserve"> </w:t>
                  </w:r>
                  <w:r w:rsidRPr="003B2F82">
                    <w:rPr>
                      <w:rFonts w:ascii="Arial" w:eastAsia="Times New Roman" w:hAnsi="Arial" w:cs="Arial"/>
                      <w:i/>
                      <w:sz w:val="16"/>
                      <w:szCs w:val="16"/>
                      <w:lang w:eastAsia="en-US"/>
                    </w:rPr>
                    <w:t>Test@gmail.com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03A94C44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10DF8CEB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6DDA3F93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5A067867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4. Enter Password</w:t>
                  </w:r>
                  <w:r w:rsid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: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Pr="003B2F82">
                    <w:rPr>
                      <w:rFonts w:ascii="Arial" w:eastAsia="Times New Roman" w:hAnsi="Arial" w:cs="Arial"/>
                      <w:i/>
                      <w:color w:val="000000"/>
                      <w:sz w:val="16"/>
                      <w:szCs w:val="16"/>
                      <w:lang w:eastAsia="en-US"/>
                    </w:rPr>
                    <w:t>Secret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4545EF0B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26F05ADB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4CDFC41C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68C5D732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5. Enter Confirm Password</w:t>
                  </w:r>
                  <w:r w:rsid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: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Pr="003B2F82">
                    <w:rPr>
                      <w:rFonts w:ascii="Arial" w:eastAsia="Times New Roman" w:hAnsi="Arial" w:cs="Arial"/>
                      <w:i/>
                      <w:color w:val="000000"/>
                      <w:sz w:val="16"/>
                      <w:szCs w:val="16"/>
                      <w:lang w:eastAsia="en-US"/>
                    </w:rPr>
                    <w:t>Secret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08DD8F7B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36D60DE4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35364E0A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</w:tcPr>
                <w:p w14:paraId="3F734FAC" w14:textId="77777777" w:rsidR="00977990" w:rsidRPr="00B96CD4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6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. </w:t>
                  </w: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Click “Submit”</w:t>
                  </w:r>
                </w:p>
              </w:tc>
              <w:tc>
                <w:tcPr>
                  <w:tcW w:w="1620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5C449BC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164D7961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63746773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</w:tcPr>
                <w:p w14:paraId="7F5C9A43" w14:textId="77777777" w:rsidR="00977990" w:rsidRPr="00B96CD4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7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. </w:t>
                  </w: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Confirm Personal Information page displays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1E970B3B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39698E6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52430300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D9D9D9" w:themeFill="background1" w:themeFillShade="D9"/>
                  <w:noWrap/>
                  <w:vAlign w:val="center"/>
                </w:tcPr>
                <w:p w14:paraId="03B193F4" w14:textId="77777777" w:rsidR="00977990" w:rsidRPr="00B96CD4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A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. </w:t>
                  </w: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Confirm new customer record is created</w:t>
                  </w:r>
                </w:p>
              </w:tc>
              <w:tc>
                <w:tcPr>
                  <w:tcW w:w="1620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D9D9D9" w:themeFill="background1" w:themeFillShade="D9"/>
                  <w:vAlign w:val="center"/>
                </w:tcPr>
                <w:p w14:paraId="4E859DB4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D9D9D9" w:themeFill="background1" w:themeFillShade="D9"/>
                  <w:vAlign w:val="center"/>
                </w:tcPr>
                <w:p w14:paraId="76FFE6B7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379B22AD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D9D9D9" w:themeFill="background1" w:themeFillShade="D9"/>
                  <w:noWrap/>
                  <w:vAlign w:val="center"/>
                </w:tcPr>
                <w:p w14:paraId="6FD6EF0A" w14:textId="77777777" w:rsidR="00977990" w:rsidRPr="00B96CD4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B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. </w:t>
                  </w: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Confirm Username stored is </w:t>
                  </w:r>
                  <w:r w:rsidRPr="003462D5">
                    <w:rPr>
                      <w:rFonts w:ascii="Arial" w:eastAsia="Times New Roman" w:hAnsi="Arial" w:cs="Arial"/>
                      <w:b/>
                      <w:sz w:val="16"/>
                      <w:szCs w:val="16"/>
                      <w:lang w:eastAsia="en-US"/>
                    </w:rPr>
                    <w:t>Test1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D9D9D9" w:themeFill="background1" w:themeFillShade="D9"/>
                  <w:vAlign w:val="center"/>
                </w:tcPr>
                <w:p w14:paraId="239D3CE2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D9D9D9" w:themeFill="background1" w:themeFillShade="D9"/>
                  <w:vAlign w:val="center"/>
                </w:tcPr>
                <w:p w14:paraId="62357374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3CB897B4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D9D9D9" w:themeFill="background1" w:themeFillShade="D9"/>
                  <w:noWrap/>
                  <w:vAlign w:val="center"/>
                </w:tcPr>
                <w:p w14:paraId="558E1226" w14:textId="77777777" w:rsidR="00977990" w:rsidRPr="00B96CD4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lastRenderedPageBreak/>
                    <w:t>C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. </w:t>
                  </w: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Confirm Email stored is </w:t>
                  </w:r>
                  <w:r w:rsidRPr="003462D5">
                    <w:rPr>
                      <w:rFonts w:ascii="Arial" w:eastAsia="Times New Roman" w:hAnsi="Arial" w:cs="Arial"/>
                      <w:b/>
                      <w:sz w:val="16"/>
                      <w:szCs w:val="16"/>
                      <w:lang w:eastAsia="en-US"/>
                    </w:rPr>
                    <w:t>Test@gmail.com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D9D9D9" w:themeFill="background1" w:themeFillShade="D9"/>
                  <w:vAlign w:val="center"/>
                </w:tcPr>
                <w:p w14:paraId="465B2AB3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D9D9D9" w:themeFill="background1" w:themeFillShade="D9"/>
                  <w:vAlign w:val="center"/>
                </w:tcPr>
                <w:p w14:paraId="3281E846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60CE20D6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D9D9D9" w:themeFill="background1" w:themeFillShade="D9"/>
                  <w:noWrap/>
                  <w:vAlign w:val="center"/>
                </w:tcPr>
                <w:p w14:paraId="10A098CE" w14:textId="77777777" w:rsidR="00977990" w:rsidRPr="00B96CD4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. </w:t>
                  </w: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Confirm Password is unviewable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D9D9D9" w:themeFill="background1" w:themeFillShade="D9"/>
                  <w:vAlign w:val="center"/>
                </w:tcPr>
                <w:p w14:paraId="7C12C417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D9D9D9" w:themeFill="background1" w:themeFillShade="D9"/>
                  <w:vAlign w:val="center"/>
                </w:tcPr>
                <w:p w14:paraId="76F99B77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</w:tbl>
          <w:p w14:paraId="5ECE8E47" w14:textId="77777777" w:rsidR="00977990" w:rsidRDefault="00977990" w:rsidP="000C3B08">
            <w:pPr>
              <w:spacing w:beforeAutospacing="1" w:after="100" w:afterAutospacing="1" w:line="240" w:lineRule="auto"/>
              <w:ind w:left="720"/>
            </w:pPr>
          </w:p>
        </w:tc>
      </w:tr>
      <w:tr w:rsidR="00977990" w14:paraId="33BC0294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521F09ED" w14:textId="77777777" w:rsidR="00977990" w:rsidRDefault="00977990" w:rsidP="000C3B08">
            <w:pPr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Notes and Questions:</w:t>
            </w:r>
          </w:p>
        </w:tc>
        <w:tc>
          <w:tcPr>
            <w:tcW w:w="0" w:type="auto"/>
            <w:vAlign w:val="center"/>
            <w:hideMark/>
          </w:tcPr>
          <w:p w14:paraId="0BCCA4D0" w14:textId="77777777" w:rsidR="00977990" w:rsidRPr="00490B30" w:rsidRDefault="00977990" w:rsidP="00977990">
            <w:pPr>
              <w:numPr>
                <w:ilvl w:val="0"/>
                <w:numId w:val="8"/>
              </w:numPr>
              <w:spacing w:beforeAutospacing="1" w:after="100" w:afterAutospacing="1" w:line="360" w:lineRule="auto"/>
              <w:rPr>
                <w:sz w:val="32"/>
              </w:rPr>
            </w:pPr>
            <w:r w:rsidRPr="00490B30">
              <w:rPr>
                <w:sz w:val="32"/>
              </w:rPr>
              <w:t>________________</w:t>
            </w:r>
            <w:r>
              <w:rPr>
                <w:sz w:val="32"/>
              </w:rPr>
              <w:t>_______________</w:t>
            </w:r>
          </w:p>
          <w:p w14:paraId="44DB7FA0" w14:textId="77777777" w:rsidR="00977990" w:rsidRDefault="00977990" w:rsidP="00977990">
            <w:pPr>
              <w:numPr>
                <w:ilvl w:val="0"/>
                <w:numId w:val="8"/>
              </w:numPr>
              <w:spacing w:beforeAutospacing="1" w:after="100" w:afterAutospacing="1" w:line="360" w:lineRule="auto"/>
            </w:pPr>
            <w:r w:rsidRPr="00490B30">
              <w:rPr>
                <w:sz w:val="32"/>
              </w:rPr>
              <w:t>_________________</w:t>
            </w:r>
            <w:r>
              <w:rPr>
                <w:sz w:val="32"/>
              </w:rPr>
              <w:t>______________</w:t>
            </w:r>
          </w:p>
        </w:tc>
      </w:tr>
    </w:tbl>
    <w:p w14:paraId="4EBBBF5B" w14:textId="77777777" w:rsidR="00977990" w:rsidRDefault="00977990" w:rsidP="00977990">
      <w:pPr>
        <w:pStyle w:val="Heading3"/>
        <w:rPr>
          <w:rStyle w:val="IntenseEmphasis"/>
          <w:color w:val="auto"/>
        </w:rPr>
      </w:pPr>
      <w:bookmarkStart w:id="16" w:name="_Toc405146836"/>
    </w:p>
    <w:p w14:paraId="13A8ECDD" w14:textId="77777777" w:rsidR="00977990" w:rsidRDefault="00977990" w:rsidP="00977990">
      <w:pPr>
        <w:rPr>
          <w:rStyle w:val="IntenseEmphasis"/>
          <w:caps w:val="0"/>
          <w:color w:val="auto"/>
        </w:rPr>
      </w:pPr>
      <w:r>
        <w:rPr>
          <w:rStyle w:val="IntenseEmphasis"/>
          <w:color w:val="auto"/>
        </w:rPr>
        <w:br w:type="page"/>
      </w:r>
    </w:p>
    <w:p w14:paraId="529395DA" w14:textId="77777777" w:rsidR="00977990" w:rsidRDefault="00977990" w:rsidP="00977990">
      <w:pPr>
        <w:pStyle w:val="Heading3"/>
      </w:pPr>
      <w:bookmarkStart w:id="17" w:name="_Toc479874953"/>
      <w:r>
        <w:rPr>
          <w:rStyle w:val="IntenseEmphasis"/>
          <w:color w:val="auto"/>
        </w:rPr>
        <w:lastRenderedPageBreak/>
        <w:t>T</w:t>
      </w:r>
      <w:r w:rsidRPr="00DA7B78">
        <w:rPr>
          <w:rStyle w:val="IntenseEmphasis"/>
          <w:color w:val="auto"/>
        </w:rPr>
        <w:t xml:space="preserve">est </w:t>
      </w:r>
      <w:r>
        <w:rPr>
          <w:rStyle w:val="IntenseEmphasis"/>
          <w:color w:val="auto"/>
        </w:rPr>
        <w:t>C</w:t>
      </w:r>
      <w:r w:rsidRPr="00DA7B78">
        <w:rPr>
          <w:rStyle w:val="IntenseEmphasis"/>
          <w:color w:val="auto"/>
        </w:rPr>
        <w:t xml:space="preserve">ase </w:t>
      </w:r>
      <w:r>
        <w:rPr>
          <w:color w:val="auto"/>
        </w:rPr>
        <w:t>2</w:t>
      </w:r>
      <w:r w:rsidRPr="00467FBF">
        <w:rPr>
          <w:color w:val="auto"/>
        </w:rPr>
        <w:t xml:space="preserve">: </w:t>
      </w:r>
      <w:r>
        <w:t>Create Account Invalid Email</w:t>
      </w:r>
      <w:bookmarkEnd w:id="16"/>
      <w:bookmarkEnd w:id="17"/>
    </w:p>
    <w:p w14:paraId="02E8B58C" w14:textId="77777777" w:rsidR="00977990" w:rsidRDefault="00977990" w:rsidP="00977990">
      <w:pPr>
        <w:pStyle w:val="NoSpacing"/>
        <w:spacing w:before="300"/>
        <w:rPr>
          <w:b/>
        </w:rPr>
      </w:pPr>
      <w:r w:rsidRPr="00242946">
        <w:rPr>
          <w:b/>
        </w:rPr>
        <w:t xml:space="preserve">Tester: </w:t>
      </w:r>
      <w:r>
        <w:rPr>
          <w:b/>
        </w:rPr>
        <w:t xml:space="preserve">_________________________________________   </w:t>
      </w:r>
      <w:r w:rsidRPr="00242946">
        <w:rPr>
          <w:b/>
        </w:rPr>
        <w:t>Date:</w:t>
      </w:r>
      <w:r>
        <w:rPr>
          <w:b/>
        </w:rPr>
        <w:t xml:space="preserve">  ___________________________________</w:t>
      </w:r>
    </w:p>
    <w:p w14:paraId="34897E2C" w14:textId="77777777" w:rsidR="00977990" w:rsidRPr="00242946" w:rsidRDefault="00977990" w:rsidP="00977990">
      <w:pPr>
        <w:pStyle w:val="NoSpacing"/>
        <w:spacing w:before="300"/>
        <w:rPr>
          <w:b/>
        </w:rPr>
      </w:pPr>
      <w:r>
        <w:rPr>
          <w:b/>
        </w:rPr>
        <w:t>Organization: _____________________________________________________________________________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76"/>
        <w:gridCol w:w="8034"/>
      </w:tblGrid>
      <w:tr w:rsidR="00977990" w14:paraId="183218BA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19BA2E50" w14:textId="77777777" w:rsidR="00977990" w:rsidRDefault="00977990" w:rsidP="000C3B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Purpose:</w:t>
            </w:r>
          </w:p>
        </w:tc>
        <w:tc>
          <w:tcPr>
            <w:tcW w:w="0" w:type="auto"/>
            <w:vAlign w:val="center"/>
            <w:hideMark/>
          </w:tcPr>
          <w:p w14:paraId="168F72C1" w14:textId="77777777" w:rsidR="00977990" w:rsidRDefault="00977990" w:rsidP="003B2F82">
            <w:r>
              <w:t xml:space="preserve">Fulfills functional requirement </w:t>
            </w:r>
            <w:r w:rsidR="003B2F82">
              <w:t>1</w:t>
            </w:r>
            <w:r>
              <w:t xml:space="preserve">, create account. Un-registered customer creates account with invalid email resulting in error message. </w:t>
            </w:r>
          </w:p>
        </w:tc>
      </w:tr>
      <w:tr w:rsidR="00977990" w14:paraId="7C51AC81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54EB5D67" w14:textId="77777777" w:rsidR="00977990" w:rsidRDefault="003B2F82" w:rsidP="000C3B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Prerequisite</w:t>
            </w:r>
            <w:r w:rsidR="00977990"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46B1D58" w14:textId="77777777" w:rsidR="00977990" w:rsidRDefault="00977990" w:rsidP="000C3B08">
            <w:r>
              <w:t>Login page displayed.</w:t>
            </w:r>
          </w:p>
        </w:tc>
      </w:tr>
      <w:tr w:rsidR="00977990" w:rsidRPr="003462D5" w14:paraId="05034740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6453D483" w14:textId="77777777" w:rsidR="00977990" w:rsidRPr="003462D5" w:rsidRDefault="00977990" w:rsidP="000C3B08">
            <w:pPr>
              <w:jc w:val="center"/>
              <w:rPr>
                <w:b/>
                <w:bCs/>
              </w:rPr>
            </w:pPr>
            <w:r w:rsidRPr="003462D5">
              <w:rPr>
                <w:b/>
                <w:bCs/>
              </w:rPr>
              <w:t>Steps:</w:t>
            </w:r>
          </w:p>
        </w:tc>
        <w:tc>
          <w:tcPr>
            <w:tcW w:w="0" w:type="auto"/>
            <w:vAlign w:val="center"/>
            <w:hideMark/>
          </w:tcPr>
          <w:p w14:paraId="7F0C84F8" w14:textId="77777777" w:rsidR="00977990" w:rsidRPr="003462D5" w:rsidRDefault="00977990" w:rsidP="000C3B08">
            <w:r w:rsidRPr="003462D5">
              <w:t xml:space="preserve">Steps to carry out the test. </w:t>
            </w:r>
          </w:p>
          <w:tbl>
            <w:tblPr>
              <w:tblW w:w="5540" w:type="dxa"/>
              <w:tblInd w:w="10" w:type="dxa"/>
              <w:tblLook w:val="04A0" w:firstRow="1" w:lastRow="0" w:firstColumn="1" w:lastColumn="0" w:noHBand="0" w:noVBand="1"/>
            </w:tblPr>
            <w:tblGrid>
              <w:gridCol w:w="2760"/>
              <w:gridCol w:w="1620"/>
              <w:gridCol w:w="1160"/>
            </w:tblGrid>
            <w:tr w:rsidR="00977990" w:rsidRPr="003462D5" w14:paraId="400BDACF" w14:textId="77777777" w:rsidTr="000C3B08">
              <w:trPr>
                <w:trHeight w:val="300"/>
              </w:trPr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1E562711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  <w:t>Step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6A256C26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  <w:t xml:space="preserve">Result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38B2D7C1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  <w:t>Ease of Use</w:t>
                  </w:r>
                </w:p>
              </w:tc>
            </w:tr>
            <w:tr w:rsidR="00977990" w:rsidRPr="003462D5" w14:paraId="0A8425A6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21D60CEB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1. Click on “New Registration” field</w:t>
                  </w:r>
                </w:p>
              </w:tc>
              <w:tc>
                <w:tcPr>
                  <w:tcW w:w="1620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2BBA656B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28D18FBE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3462D5" w14:paraId="2E63829B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0AA4F892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2. Enter Username</w:t>
                  </w:r>
                  <w:r w:rsid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: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Pr="003B2F82">
                    <w:rPr>
                      <w:rFonts w:ascii="Arial" w:eastAsia="Times New Roman" w:hAnsi="Arial" w:cs="Arial"/>
                      <w:i/>
                      <w:sz w:val="16"/>
                      <w:szCs w:val="16"/>
                      <w:lang w:eastAsia="en-US"/>
                    </w:rPr>
                    <w:t>Test1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75E0B368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484F89BA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3462D5" w14:paraId="5439DE15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3A964C93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3. Enter Email</w:t>
                  </w:r>
                  <w:r w:rsid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: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Pr="003B2F82">
                    <w:rPr>
                      <w:rFonts w:ascii="Arial" w:eastAsia="Times New Roman" w:hAnsi="Arial" w:cs="Arial"/>
                      <w:i/>
                      <w:sz w:val="16"/>
                      <w:szCs w:val="16"/>
                      <w:lang w:eastAsia="en-US"/>
                    </w:rPr>
                    <w:t>Test</w:t>
                  </w:r>
                  <w:r w:rsidR="003B2F82">
                    <w:rPr>
                      <w:rFonts w:ascii="Arial" w:eastAsia="Times New Roman" w:hAnsi="Arial" w:cs="Arial"/>
                      <w:i/>
                      <w:color w:val="000000"/>
                      <w:sz w:val="16"/>
                      <w:szCs w:val="16"/>
                      <w:lang w:eastAsia="en-US"/>
                    </w:rPr>
                    <w:t>@gmail.</w:t>
                  </w:r>
                  <w:r w:rsidRPr="003B2F82">
                    <w:rPr>
                      <w:rFonts w:ascii="Arial" w:eastAsia="Times New Roman" w:hAnsi="Arial" w:cs="Arial"/>
                      <w:i/>
                      <w:color w:val="000000"/>
                      <w:sz w:val="16"/>
                      <w:szCs w:val="16"/>
                      <w:lang w:eastAsia="en-US"/>
                    </w:rPr>
                    <w:t>com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33047C32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4E1D4701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3462D5" w14:paraId="0B192124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4B09BAF9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4. Confirm error message displays “You must enter a valid E-mail Address”</w:t>
                  </w:r>
                </w:p>
              </w:tc>
              <w:tc>
                <w:tcPr>
                  <w:tcW w:w="1620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4F56B926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4D09C6B6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</w:tbl>
          <w:p w14:paraId="5E192091" w14:textId="77777777" w:rsidR="00977990" w:rsidRPr="003462D5" w:rsidRDefault="00977990" w:rsidP="000C3B08">
            <w:pPr>
              <w:spacing w:beforeAutospacing="1" w:after="100" w:afterAutospacing="1" w:line="240" w:lineRule="auto"/>
              <w:ind w:left="720"/>
            </w:pPr>
            <w:r w:rsidRPr="003462D5">
              <w:t xml:space="preserve"> </w:t>
            </w:r>
          </w:p>
        </w:tc>
      </w:tr>
      <w:tr w:rsidR="00977990" w:rsidRPr="003462D5" w14:paraId="2DA59CB7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69D11D4B" w14:textId="77777777" w:rsidR="00977990" w:rsidRPr="003462D5" w:rsidRDefault="00977990" w:rsidP="000C3B08">
            <w:pPr>
              <w:spacing w:before="0" w:after="0"/>
              <w:jc w:val="center"/>
              <w:rPr>
                <w:b/>
                <w:bCs/>
              </w:rPr>
            </w:pPr>
            <w:r w:rsidRPr="003462D5">
              <w:rPr>
                <w:b/>
                <w:bCs/>
              </w:rPr>
              <w:t>Notes and Questions:</w:t>
            </w:r>
          </w:p>
        </w:tc>
        <w:tc>
          <w:tcPr>
            <w:tcW w:w="0" w:type="auto"/>
            <w:vAlign w:val="center"/>
            <w:hideMark/>
          </w:tcPr>
          <w:p w14:paraId="165DA52F" w14:textId="77777777" w:rsidR="00977990" w:rsidRPr="003462D5" w:rsidRDefault="00977990" w:rsidP="00977990">
            <w:pPr>
              <w:numPr>
                <w:ilvl w:val="0"/>
                <w:numId w:val="8"/>
              </w:numPr>
              <w:spacing w:beforeAutospacing="1" w:after="100" w:afterAutospacing="1" w:line="360" w:lineRule="auto"/>
              <w:rPr>
                <w:sz w:val="32"/>
              </w:rPr>
            </w:pPr>
            <w:r w:rsidRPr="003462D5">
              <w:rPr>
                <w:sz w:val="32"/>
              </w:rPr>
              <w:t>_______________________________</w:t>
            </w:r>
          </w:p>
          <w:p w14:paraId="2196B4DF" w14:textId="77777777" w:rsidR="00977990" w:rsidRPr="003462D5" w:rsidRDefault="00977990" w:rsidP="00977990">
            <w:pPr>
              <w:numPr>
                <w:ilvl w:val="0"/>
                <w:numId w:val="8"/>
              </w:numPr>
              <w:spacing w:beforeAutospacing="1" w:after="100" w:afterAutospacing="1" w:line="360" w:lineRule="auto"/>
            </w:pPr>
            <w:r w:rsidRPr="003462D5">
              <w:rPr>
                <w:sz w:val="32"/>
              </w:rPr>
              <w:t>_______________________________</w:t>
            </w:r>
          </w:p>
        </w:tc>
      </w:tr>
    </w:tbl>
    <w:p w14:paraId="4579D9D1" w14:textId="77777777" w:rsidR="00977990" w:rsidRPr="003462D5" w:rsidRDefault="00977990" w:rsidP="00977990">
      <w:pPr>
        <w:spacing w:before="0" w:after="160" w:line="259" w:lineRule="auto"/>
      </w:pPr>
    </w:p>
    <w:p w14:paraId="6EA60FBF" w14:textId="77777777" w:rsidR="00977990" w:rsidRPr="003462D5" w:rsidRDefault="00977990" w:rsidP="00977990">
      <w:r w:rsidRPr="003462D5">
        <w:br w:type="page"/>
      </w:r>
    </w:p>
    <w:p w14:paraId="73B71702" w14:textId="77777777" w:rsidR="00977990" w:rsidRPr="003462D5" w:rsidRDefault="00977990" w:rsidP="00977990">
      <w:pPr>
        <w:pStyle w:val="Heading3"/>
      </w:pPr>
      <w:bookmarkStart w:id="18" w:name="_Toc405146837"/>
      <w:bookmarkStart w:id="19" w:name="_Toc479874954"/>
      <w:r w:rsidRPr="003462D5">
        <w:rPr>
          <w:rStyle w:val="IntenseEmphasis"/>
          <w:color w:val="auto"/>
        </w:rPr>
        <w:lastRenderedPageBreak/>
        <w:t xml:space="preserve">Test Case </w:t>
      </w:r>
      <w:r w:rsidRPr="003462D5">
        <w:rPr>
          <w:color w:val="auto"/>
        </w:rPr>
        <w:t xml:space="preserve">3: </w:t>
      </w:r>
      <w:r w:rsidRPr="003462D5">
        <w:t>Create Account Password Mismatch</w:t>
      </w:r>
      <w:bookmarkEnd w:id="18"/>
      <w:bookmarkEnd w:id="19"/>
    </w:p>
    <w:p w14:paraId="51FA950C" w14:textId="77777777" w:rsidR="00977990" w:rsidRPr="003462D5" w:rsidRDefault="00977990" w:rsidP="00977990">
      <w:pPr>
        <w:pStyle w:val="NoSpacing"/>
        <w:spacing w:before="300"/>
        <w:rPr>
          <w:b/>
        </w:rPr>
      </w:pPr>
      <w:r w:rsidRPr="003462D5">
        <w:rPr>
          <w:b/>
        </w:rPr>
        <w:t>Tester: _________________________________________   Date:  ___________________________________</w:t>
      </w:r>
    </w:p>
    <w:p w14:paraId="1534C7CD" w14:textId="77777777" w:rsidR="00977990" w:rsidRPr="003462D5" w:rsidRDefault="00977990" w:rsidP="00977990">
      <w:pPr>
        <w:pStyle w:val="NoSpacing"/>
        <w:spacing w:before="300"/>
        <w:rPr>
          <w:b/>
        </w:rPr>
      </w:pPr>
      <w:r w:rsidRPr="003462D5">
        <w:rPr>
          <w:b/>
        </w:rPr>
        <w:t>Organization: _____________________________________________________________________________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66"/>
        <w:gridCol w:w="8244"/>
      </w:tblGrid>
      <w:tr w:rsidR="00977990" w:rsidRPr="003462D5" w14:paraId="29407938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24E1C02B" w14:textId="77777777" w:rsidR="00977990" w:rsidRPr="003462D5" w:rsidRDefault="00977990" w:rsidP="000C3B08">
            <w:pPr>
              <w:jc w:val="center"/>
              <w:rPr>
                <w:b/>
                <w:bCs/>
              </w:rPr>
            </w:pPr>
            <w:r w:rsidRPr="003462D5">
              <w:rPr>
                <w:b/>
                <w:bCs/>
              </w:rPr>
              <w:t>Purpose:</w:t>
            </w:r>
          </w:p>
        </w:tc>
        <w:tc>
          <w:tcPr>
            <w:tcW w:w="0" w:type="auto"/>
            <w:vAlign w:val="center"/>
            <w:hideMark/>
          </w:tcPr>
          <w:p w14:paraId="0395EA0C" w14:textId="77777777" w:rsidR="00977990" w:rsidRPr="003462D5" w:rsidRDefault="00977990" w:rsidP="003B2F82">
            <w:r w:rsidRPr="003462D5">
              <w:t>F</w:t>
            </w:r>
            <w:r w:rsidR="003B2F82">
              <w:t>ulfills functional requirement 1</w:t>
            </w:r>
            <w:r w:rsidRPr="003462D5">
              <w:t>, create account. Un-registered customer creates account with password and confirm password does not match resulting in error message.</w:t>
            </w:r>
          </w:p>
        </w:tc>
      </w:tr>
      <w:tr w:rsidR="00977990" w:rsidRPr="003462D5" w14:paraId="19F8ED77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29772F4A" w14:textId="77777777" w:rsidR="00977990" w:rsidRPr="003462D5" w:rsidRDefault="00977990" w:rsidP="000C3B08">
            <w:pPr>
              <w:jc w:val="center"/>
              <w:rPr>
                <w:b/>
                <w:bCs/>
              </w:rPr>
            </w:pPr>
            <w:r w:rsidRPr="003462D5">
              <w:rPr>
                <w:b/>
                <w:bCs/>
              </w:rPr>
              <w:t>Prereq:</w:t>
            </w:r>
          </w:p>
        </w:tc>
        <w:tc>
          <w:tcPr>
            <w:tcW w:w="0" w:type="auto"/>
            <w:vAlign w:val="center"/>
            <w:hideMark/>
          </w:tcPr>
          <w:p w14:paraId="5C5DEA78" w14:textId="77777777" w:rsidR="00977990" w:rsidRPr="003462D5" w:rsidRDefault="00977990" w:rsidP="000C3B08">
            <w:r w:rsidRPr="003462D5">
              <w:t>Login page displayed.</w:t>
            </w:r>
          </w:p>
        </w:tc>
      </w:tr>
      <w:tr w:rsidR="00977990" w14:paraId="2CA61806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7DBAA8F9" w14:textId="77777777" w:rsidR="00977990" w:rsidRPr="003462D5" w:rsidRDefault="00977990" w:rsidP="000C3B08">
            <w:pPr>
              <w:jc w:val="center"/>
              <w:rPr>
                <w:b/>
                <w:bCs/>
              </w:rPr>
            </w:pPr>
            <w:r w:rsidRPr="003462D5">
              <w:rPr>
                <w:b/>
                <w:bCs/>
              </w:rPr>
              <w:t>Steps:</w:t>
            </w:r>
          </w:p>
        </w:tc>
        <w:tc>
          <w:tcPr>
            <w:tcW w:w="0" w:type="auto"/>
            <w:vAlign w:val="center"/>
            <w:hideMark/>
          </w:tcPr>
          <w:p w14:paraId="7CF141E1" w14:textId="77777777" w:rsidR="00977990" w:rsidRPr="003462D5" w:rsidRDefault="00977990" w:rsidP="000C3B08">
            <w:r w:rsidRPr="003462D5">
              <w:t xml:space="preserve">Steps to carry out the test. </w:t>
            </w:r>
          </w:p>
          <w:tbl>
            <w:tblPr>
              <w:tblW w:w="5540" w:type="dxa"/>
              <w:tblInd w:w="5" w:type="dxa"/>
              <w:tblLook w:val="04A0" w:firstRow="1" w:lastRow="0" w:firstColumn="1" w:lastColumn="0" w:noHBand="0" w:noVBand="1"/>
            </w:tblPr>
            <w:tblGrid>
              <w:gridCol w:w="2760"/>
              <w:gridCol w:w="1620"/>
              <w:gridCol w:w="1160"/>
            </w:tblGrid>
            <w:tr w:rsidR="00977990" w:rsidRPr="003462D5" w14:paraId="103CA998" w14:textId="77777777" w:rsidTr="000C3B08">
              <w:trPr>
                <w:trHeight w:val="300"/>
              </w:trPr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4E794475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  <w:t>Step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1D440FC0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  <w:t xml:space="preserve">Result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571D0B05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  <w:t>Ease of Use</w:t>
                  </w:r>
                </w:p>
              </w:tc>
            </w:tr>
            <w:tr w:rsidR="00977990" w:rsidRPr="003462D5" w14:paraId="4636C040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0242D97B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1. Click “New Registration”</w:t>
                  </w:r>
                </w:p>
              </w:tc>
              <w:tc>
                <w:tcPr>
                  <w:tcW w:w="1620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599DEC12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1A7644B6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3462D5" w14:paraId="2441AAAC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3D7A31B0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sz w:val="16"/>
                      <w:szCs w:val="16"/>
                      <w:lang w:eastAsia="en-US"/>
                    </w:rPr>
                    <w:t>2. Enter Username</w:t>
                  </w:r>
                  <w:r w:rsidR="003462D5" w:rsidRPr="003462D5">
                    <w:rPr>
                      <w:rFonts w:ascii="Arial" w:eastAsia="Times New Roman" w:hAnsi="Arial" w:cs="Arial"/>
                      <w:sz w:val="16"/>
                      <w:szCs w:val="16"/>
                      <w:lang w:eastAsia="en-US"/>
                    </w:rPr>
                    <w:t>:</w:t>
                  </w:r>
                  <w:r w:rsidRPr="003462D5">
                    <w:rPr>
                      <w:rFonts w:ascii="Arial" w:eastAsia="Times New Roman" w:hAnsi="Arial" w:cs="Arial"/>
                      <w:sz w:val="16"/>
                      <w:szCs w:val="16"/>
                      <w:lang w:eastAsia="en-US"/>
                    </w:rPr>
                    <w:t xml:space="preserve"> </w:t>
                  </w:r>
                  <w:r w:rsidRPr="003B2F82">
                    <w:rPr>
                      <w:rFonts w:ascii="Arial" w:eastAsia="Times New Roman" w:hAnsi="Arial" w:cs="Arial"/>
                      <w:i/>
                      <w:sz w:val="16"/>
                      <w:szCs w:val="16"/>
                      <w:lang w:eastAsia="en-US"/>
                    </w:rPr>
                    <w:t>Test1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13D10FFF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565F620F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3462D5" w14:paraId="2D19B4C1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063D5E6E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sz w:val="16"/>
                      <w:szCs w:val="16"/>
                      <w:lang w:eastAsia="en-US"/>
                    </w:rPr>
                    <w:t>3. Enter Email</w:t>
                  </w:r>
                  <w:r w:rsidR="003462D5" w:rsidRPr="003462D5">
                    <w:rPr>
                      <w:rFonts w:ascii="Arial" w:eastAsia="Times New Roman" w:hAnsi="Arial" w:cs="Arial"/>
                      <w:sz w:val="16"/>
                      <w:szCs w:val="16"/>
                      <w:lang w:eastAsia="en-US"/>
                    </w:rPr>
                    <w:t>:</w:t>
                  </w:r>
                  <w:r w:rsidRPr="003462D5">
                    <w:rPr>
                      <w:rFonts w:ascii="Arial" w:eastAsia="Times New Roman" w:hAnsi="Arial" w:cs="Arial"/>
                      <w:sz w:val="16"/>
                      <w:szCs w:val="16"/>
                      <w:lang w:eastAsia="en-US"/>
                    </w:rPr>
                    <w:t xml:space="preserve"> </w:t>
                  </w:r>
                  <w:r w:rsidRPr="003B2F82">
                    <w:rPr>
                      <w:rFonts w:ascii="Arial" w:eastAsia="Times New Roman" w:hAnsi="Arial" w:cs="Arial"/>
                      <w:i/>
                      <w:sz w:val="16"/>
                      <w:szCs w:val="16"/>
                      <w:lang w:eastAsia="en-US"/>
                    </w:rPr>
                    <w:t>Test@gmail.com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7B5C628C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223D84BB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3462D5" w14:paraId="0A429296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4E381A24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4. Enter Password </w:t>
                  </w:r>
                  <w:r w:rsidRPr="003B2F82">
                    <w:rPr>
                      <w:rFonts w:ascii="Arial" w:eastAsia="Times New Roman" w:hAnsi="Arial" w:cs="Arial"/>
                      <w:i/>
                      <w:color w:val="000000"/>
                      <w:sz w:val="16"/>
                      <w:szCs w:val="16"/>
                      <w:lang w:eastAsia="en-US"/>
                    </w:rPr>
                    <w:t>Secret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594FC299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63E95A85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3462D5" w14:paraId="499263A5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36FE380B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5. Enter Confirm Password </w:t>
                  </w:r>
                  <w:r w:rsidR="003462D5" w:rsidRPr="003B2F82">
                    <w:rPr>
                      <w:rFonts w:ascii="Arial" w:eastAsia="Times New Roman" w:hAnsi="Arial" w:cs="Arial"/>
                      <w:i/>
                      <w:color w:val="000000"/>
                      <w:sz w:val="16"/>
                      <w:szCs w:val="16"/>
                      <w:lang w:eastAsia="en-US"/>
                    </w:rPr>
                    <w:t>Secret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51B8D6A3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3B0F007C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3462D5" w14:paraId="4F1FF9AC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</w:tcPr>
                <w:p w14:paraId="10059F8A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6. Click “Submit”</w:t>
                  </w:r>
                </w:p>
              </w:tc>
              <w:tc>
                <w:tcPr>
                  <w:tcW w:w="1620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2C62881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70CBF9E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042E6384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</w:tcPr>
                <w:p w14:paraId="18BA1D32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7. Confirm error message displays “Both passwords must match”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36FEB53F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647C008F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</w:tbl>
          <w:p w14:paraId="02AC7235" w14:textId="77777777" w:rsidR="00977990" w:rsidRDefault="00977990" w:rsidP="000C3B08">
            <w:pPr>
              <w:spacing w:beforeAutospacing="1" w:after="100" w:afterAutospacing="1" w:line="240" w:lineRule="auto"/>
              <w:ind w:left="720"/>
            </w:pPr>
            <w:r>
              <w:t xml:space="preserve"> </w:t>
            </w:r>
          </w:p>
        </w:tc>
      </w:tr>
      <w:tr w:rsidR="00977990" w14:paraId="150CE08F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7AF45D91" w14:textId="77777777" w:rsidR="00977990" w:rsidRDefault="00977990" w:rsidP="000C3B08">
            <w:pPr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 and Questions:</w:t>
            </w:r>
          </w:p>
        </w:tc>
        <w:tc>
          <w:tcPr>
            <w:tcW w:w="0" w:type="auto"/>
            <w:vAlign w:val="center"/>
            <w:hideMark/>
          </w:tcPr>
          <w:p w14:paraId="0BB68E26" w14:textId="77777777" w:rsidR="00977990" w:rsidRPr="00490B30" w:rsidRDefault="00977990" w:rsidP="00977990">
            <w:pPr>
              <w:numPr>
                <w:ilvl w:val="0"/>
                <w:numId w:val="8"/>
              </w:numPr>
              <w:spacing w:beforeAutospacing="1" w:after="100" w:afterAutospacing="1" w:line="360" w:lineRule="auto"/>
              <w:rPr>
                <w:sz w:val="32"/>
              </w:rPr>
            </w:pPr>
            <w:r w:rsidRPr="00490B30">
              <w:rPr>
                <w:sz w:val="32"/>
              </w:rPr>
              <w:t>________________</w:t>
            </w:r>
            <w:r>
              <w:rPr>
                <w:sz w:val="32"/>
              </w:rPr>
              <w:t>_______________</w:t>
            </w:r>
          </w:p>
          <w:p w14:paraId="7577EEB1" w14:textId="77777777" w:rsidR="00977990" w:rsidRDefault="00977990" w:rsidP="00977990">
            <w:pPr>
              <w:numPr>
                <w:ilvl w:val="0"/>
                <w:numId w:val="8"/>
              </w:numPr>
              <w:spacing w:beforeAutospacing="1" w:after="100" w:afterAutospacing="1" w:line="360" w:lineRule="auto"/>
            </w:pPr>
            <w:r w:rsidRPr="00490B30">
              <w:rPr>
                <w:sz w:val="32"/>
              </w:rPr>
              <w:t>_________________</w:t>
            </w:r>
            <w:r>
              <w:rPr>
                <w:sz w:val="32"/>
              </w:rPr>
              <w:t>______________</w:t>
            </w:r>
          </w:p>
        </w:tc>
      </w:tr>
    </w:tbl>
    <w:p w14:paraId="2A0F82ED" w14:textId="77777777" w:rsidR="00977990" w:rsidRDefault="00977990" w:rsidP="00977990">
      <w:pPr>
        <w:spacing w:before="0" w:after="160" w:line="259" w:lineRule="auto"/>
      </w:pPr>
    </w:p>
    <w:p w14:paraId="301E81AF" w14:textId="77777777" w:rsidR="00977990" w:rsidRDefault="00977990" w:rsidP="00977990">
      <w:r>
        <w:br w:type="page"/>
      </w:r>
    </w:p>
    <w:p w14:paraId="1D61EA46" w14:textId="77777777" w:rsidR="00977990" w:rsidRDefault="00977990" w:rsidP="00977990">
      <w:pPr>
        <w:pStyle w:val="Heading3"/>
      </w:pPr>
      <w:bookmarkStart w:id="20" w:name="_Toc405146838"/>
      <w:bookmarkStart w:id="21" w:name="_Toc479874955"/>
      <w:r>
        <w:rPr>
          <w:rStyle w:val="IntenseEmphasis"/>
          <w:color w:val="auto"/>
        </w:rPr>
        <w:lastRenderedPageBreak/>
        <w:t>T</w:t>
      </w:r>
      <w:r w:rsidRPr="00DA7B78">
        <w:rPr>
          <w:rStyle w:val="IntenseEmphasis"/>
          <w:color w:val="auto"/>
        </w:rPr>
        <w:t xml:space="preserve">est </w:t>
      </w:r>
      <w:r>
        <w:rPr>
          <w:rStyle w:val="IntenseEmphasis"/>
          <w:color w:val="auto"/>
        </w:rPr>
        <w:t>C</w:t>
      </w:r>
      <w:r w:rsidRPr="00DA7B78">
        <w:rPr>
          <w:rStyle w:val="IntenseEmphasis"/>
          <w:color w:val="auto"/>
        </w:rPr>
        <w:t xml:space="preserve">ase </w:t>
      </w:r>
      <w:r>
        <w:rPr>
          <w:color w:val="auto"/>
        </w:rPr>
        <w:t>4</w:t>
      </w:r>
      <w:r w:rsidRPr="00467FBF">
        <w:rPr>
          <w:color w:val="auto"/>
        </w:rPr>
        <w:t xml:space="preserve">: </w:t>
      </w:r>
      <w:r>
        <w:t>Registered Customer Login Successfully</w:t>
      </w:r>
      <w:bookmarkEnd w:id="20"/>
      <w:bookmarkEnd w:id="21"/>
    </w:p>
    <w:p w14:paraId="50652EC9" w14:textId="77777777" w:rsidR="00977990" w:rsidRDefault="00977990" w:rsidP="00977990">
      <w:pPr>
        <w:pStyle w:val="NoSpacing"/>
        <w:spacing w:before="300"/>
        <w:rPr>
          <w:b/>
        </w:rPr>
      </w:pPr>
      <w:r w:rsidRPr="00242946">
        <w:rPr>
          <w:b/>
        </w:rPr>
        <w:t xml:space="preserve">Tester: </w:t>
      </w:r>
      <w:r>
        <w:rPr>
          <w:b/>
        </w:rPr>
        <w:t xml:space="preserve">_________________________________________   </w:t>
      </w:r>
      <w:r w:rsidRPr="00242946">
        <w:rPr>
          <w:b/>
        </w:rPr>
        <w:t>Date:</w:t>
      </w:r>
      <w:r>
        <w:rPr>
          <w:b/>
        </w:rPr>
        <w:t xml:space="preserve">  ___________________________________</w:t>
      </w:r>
    </w:p>
    <w:p w14:paraId="54C0A711" w14:textId="77777777" w:rsidR="00977990" w:rsidRPr="00242946" w:rsidRDefault="00977990" w:rsidP="00977990">
      <w:pPr>
        <w:pStyle w:val="NoSpacing"/>
        <w:spacing w:before="300"/>
        <w:rPr>
          <w:b/>
        </w:rPr>
      </w:pPr>
      <w:r>
        <w:rPr>
          <w:b/>
        </w:rPr>
        <w:t>Organization: _____________________________________________________________________________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99"/>
        <w:gridCol w:w="8111"/>
      </w:tblGrid>
      <w:tr w:rsidR="00977990" w14:paraId="1EDFF0E3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7DD60D0A" w14:textId="77777777" w:rsidR="00977990" w:rsidRDefault="00977990" w:rsidP="000C3B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Purpose:</w:t>
            </w:r>
          </w:p>
        </w:tc>
        <w:tc>
          <w:tcPr>
            <w:tcW w:w="0" w:type="auto"/>
            <w:vAlign w:val="center"/>
            <w:hideMark/>
          </w:tcPr>
          <w:p w14:paraId="17BF3EFB" w14:textId="77777777" w:rsidR="00977990" w:rsidRDefault="00B725F9" w:rsidP="000C3B08">
            <w:r>
              <w:t xml:space="preserve">Fulfills functional requirement/story </w:t>
            </w:r>
            <w:r w:rsidR="00977990">
              <w:t xml:space="preserve">2.1, registered customer can make changes to their account and can successfully login to their account. </w:t>
            </w:r>
          </w:p>
        </w:tc>
      </w:tr>
      <w:tr w:rsidR="00977990" w14:paraId="2BE11BDF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1028F5CE" w14:textId="77777777" w:rsidR="00977990" w:rsidRDefault="00977990" w:rsidP="000C3B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Prereq</w:t>
            </w:r>
            <w:r w:rsidR="003B2F82">
              <w:rPr>
                <w:b/>
                <w:bCs/>
              </w:rPr>
              <w:t>uisite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E6AA24D" w14:textId="77777777" w:rsidR="00977990" w:rsidRDefault="00977990" w:rsidP="000C3B08">
            <w:r>
              <w:t xml:space="preserve">Login page displayed. Account exists for customer with stored data from a previous order. </w:t>
            </w:r>
            <w:r w:rsidR="005B3091">
              <w:t xml:space="preserve"> </w:t>
            </w:r>
            <w:r w:rsidR="005B3091" w:rsidRPr="005B3091">
              <w:rPr>
                <w:i/>
              </w:rPr>
              <w:t>Successful completion of Test Case 1: CREATE ACCOUNT SUCCESSFULLY.</w:t>
            </w:r>
            <w:r w:rsidR="005B3091">
              <w:t xml:space="preserve"> </w:t>
            </w:r>
          </w:p>
        </w:tc>
      </w:tr>
      <w:tr w:rsidR="00977990" w14:paraId="4C6208F6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75F700D1" w14:textId="77777777" w:rsidR="00977990" w:rsidRDefault="00977990" w:rsidP="000C3B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  <w:tc>
          <w:tcPr>
            <w:tcW w:w="0" w:type="auto"/>
            <w:vAlign w:val="center"/>
            <w:hideMark/>
          </w:tcPr>
          <w:p w14:paraId="1FE744B8" w14:textId="77777777" w:rsidR="00977990" w:rsidRDefault="00977990" w:rsidP="000C3B08">
            <w:r>
              <w:t xml:space="preserve">Steps to carry out the test. </w:t>
            </w:r>
          </w:p>
          <w:tbl>
            <w:tblPr>
              <w:tblW w:w="5540" w:type="dxa"/>
              <w:tblInd w:w="10" w:type="dxa"/>
              <w:tblLook w:val="04A0" w:firstRow="1" w:lastRow="0" w:firstColumn="1" w:lastColumn="0" w:noHBand="0" w:noVBand="1"/>
            </w:tblPr>
            <w:tblGrid>
              <w:gridCol w:w="2760"/>
              <w:gridCol w:w="1620"/>
              <w:gridCol w:w="1160"/>
            </w:tblGrid>
            <w:tr w:rsidR="00977990" w:rsidRPr="00B96CD4" w14:paraId="08630BAB" w14:textId="77777777" w:rsidTr="000C3B08">
              <w:trPr>
                <w:trHeight w:val="300"/>
              </w:trPr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064404D0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  <w:t>Step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7A795B5A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  <w:t xml:space="preserve">Result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1CB289F4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  <w:t>Ease of Use</w:t>
                  </w:r>
                </w:p>
              </w:tc>
            </w:tr>
            <w:tr w:rsidR="00977990" w:rsidRPr="00B96CD4" w14:paraId="35F66CBD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5AC3512C" w14:textId="77777777" w:rsidR="00977990" w:rsidRPr="00B96CD4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1. E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nter </w:t>
                  </w: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Username</w:t>
                  </w:r>
                  <w:r w:rsid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:</w:t>
                  </w: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Pr="003B2F82">
                    <w:rPr>
                      <w:rFonts w:ascii="Arial" w:eastAsia="Times New Roman" w:hAnsi="Arial" w:cs="Arial"/>
                      <w:i/>
                      <w:sz w:val="16"/>
                      <w:szCs w:val="16"/>
                      <w:lang w:eastAsia="en-US"/>
                    </w:rPr>
                    <w:t>Test</w:t>
                  </w:r>
                </w:p>
              </w:tc>
              <w:tc>
                <w:tcPr>
                  <w:tcW w:w="1620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120DEBB7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3B188015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4DC95591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49B65099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2. </w:t>
                  </w: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E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nter </w:t>
                  </w: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Password</w:t>
                  </w:r>
                  <w:r w:rsid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:</w:t>
                  </w:r>
                  <w:r w:rsidRPr="00A8310E"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Pr="003B2F82">
                    <w:rPr>
                      <w:rFonts w:ascii="Arial" w:eastAsia="Times New Roman" w:hAnsi="Arial" w:cs="Arial"/>
                      <w:i/>
                      <w:sz w:val="16"/>
                      <w:szCs w:val="16"/>
                      <w:lang w:eastAsia="en-US"/>
                    </w:rPr>
                    <w:t>Password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723ED16D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6EF52640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782BC460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3FE4804E" w14:textId="77777777" w:rsidR="00977990" w:rsidRPr="00B96CD4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3. </w:t>
                  </w: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Click “Login”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3C1B0801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740ED5C4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25093C0E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42198099" w14:textId="77777777" w:rsidR="00977990" w:rsidRPr="00B96CD4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4. </w:t>
                  </w: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Confirm Personal Information displays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676752CF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01E0B841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</w:tbl>
          <w:p w14:paraId="6E519F88" w14:textId="77777777" w:rsidR="00977990" w:rsidRDefault="00977990" w:rsidP="000C3B08">
            <w:pPr>
              <w:spacing w:beforeAutospacing="1" w:after="100" w:afterAutospacing="1" w:line="240" w:lineRule="auto"/>
              <w:ind w:left="720"/>
            </w:pPr>
            <w:r>
              <w:t xml:space="preserve"> </w:t>
            </w:r>
          </w:p>
        </w:tc>
      </w:tr>
      <w:tr w:rsidR="00977990" w14:paraId="7371274D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67FE9636" w14:textId="77777777" w:rsidR="00977990" w:rsidRDefault="00977990" w:rsidP="000C3B08">
            <w:pPr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 and Questions:</w:t>
            </w:r>
          </w:p>
        </w:tc>
        <w:tc>
          <w:tcPr>
            <w:tcW w:w="0" w:type="auto"/>
            <w:vAlign w:val="center"/>
            <w:hideMark/>
          </w:tcPr>
          <w:p w14:paraId="2CD59572" w14:textId="77777777" w:rsidR="00977990" w:rsidRPr="00490B30" w:rsidRDefault="00977990" w:rsidP="00977990">
            <w:pPr>
              <w:numPr>
                <w:ilvl w:val="0"/>
                <w:numId w:val="8"/>
              </w:numPr>
              <w:spacing w:beforeAutospacing="1" w:after="100" w:afterAutospacing="1" w:line="360" w:lineRule="auto"/>
              <w:rPr>
                <w:sz w:val="32"/>
              </w:rPr>
            </w:pPr>
            <w:r w:rsidRPr="00490B30">
              <w:rPr>
                <w:sz w:val="32"/>
              </w:rPr>
              <w:t>________________</w:t>
            </w:r>
            <w:r>
              <w:rPr>
                <w:sz w:val="32"/>
              </w:rPr>
              <w:t>_______________</w:t>
            </w:r>
          </w:p>
          <w:p w14:paraId="18D30B9C" w14:textId="77777777" w:rsidR="00977990" w:rsidRDefault="00977990" w:rsidP="00977990">
            <w:pPr>
              <w:numPr>
                <w:ilvl w:val="0"/>
                <w:numId w:val="8"/>
              </w:numPr>
              <w:spacing w:beforeAutospacing="1" w:after="100" w:afterAutospacing="1" w:line="360" w:lineRule="auto"/>
            </w:pPr>
            <w:r w:rsidRPr="00490B30">
              <w:rPr>
                <w:sz w:val="32"/>
              </w:rPr>
              <w:t>_________________</w:t>
            </w:r>
            <w:r>
              <w:rPr>
                <w:sz w:val="32"/>
              </w:rPr>
              <w:t>______________</w:t>
            </w:r>
          </w:p>
        </w:tc>
      </w:tr>
    </w:tbl>
    <w:p w14:paraId="56FDA7B0" w14:textId="77777777" w:rsidR="00977990" w:rsidRDefault="00977990" w:rsidP="00977990">
      <w:pPr>
        <w:pStyle w:val="Heading1"/>
        <w:rPr>
          <w:rStyle w:val="IntenseEmphasis"/>
          <w:color w:val="auto"/>
        </w:rPr>
      </w:pPr>
    </w:p>
    <w:p w14:paraId="5C16E85F" w14:textId="77777777" w:rsidR="00977990" w:rsidRDefault="00977990" w:rsidP="00977990">
      <w:pPr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>
        <w:rPr>
          <w:rStyle w:val="IntenseEmphasis"/>
        </w:rPr>
        <w:br w:type="page"/>
      </w:r>
    </w:p>
    <w:p w14:paraId="75DD71C1" w14:textId="77777777" w:rsidR="00977990" w:rsidRDefault="00977990" w:rsidP="00977990">
      <w:pPr>
        <w:pStyle w:val="Heading3"/>
      </w:pPr>
      <w:bookmarkStart w:id="22" w:name="_Toc405146839"/>
      <w:bookmarkStart w:id="23" w:name="_Toc479874956"/>
      <w:r>
        <w:rPr>
          <w:rStyle w:val="IntenseEmphasis"/>
          <w:color w:val="auto"/>
        </w:rPr>
        <w:lastRenderedPageBreak/>
        <w:t>T</w:t>
      </w:r>
      <w:r w:rsidRPr="00DA7B78">
        <w:rPr>
          <w:rStyle w:val="IntenseEmphasis"/>
          <w:color w:val="auto"/>
        </w:rPr>
        <w:t xml:space="preserve">est </w:t>
      </w:r>
      <w:r>
        <w:rPr>
          <w:rStyle w:val="IntenseEmphasis"/>
          <w:color w:val="auto"/>
        </w:rPr>
        <w:t>C</w:t>
      </w:r>
      <w:r w:rsidRPr="00DA7B78">
        <w:rPr>
          <w:rStyle w:val="IntenseEmphasis"/>
          <w:color w:val="auto"/>
        </w:rPr>
        <w:t xml:space="preserve">ase </w:t>
      </w:r>
      <w:r>
        <w:rPr>
          <w:rStyle w:val="IntenseEmphasis"/>
          <w:color w:val="auto"/>
        </w:rPr>
        <w:t>5</w:t>
      </w:r>
      <w:r w:rsidRPr="00467FBF">
        <w:rPr>
          <w:color w:val="auto"/>
        </w:rPr>
        <w:t xml:space="preserve">: </w:t>
      </w:r>
      <w:r>
        <w:t>Registered Customer Login Required</w:t>
      </w:r>
      <w:bookmarkEnd w:id="22"/>
      <w:bookmarkEnd w:id="23"/>
    </w:p>
    <w:p w14:paraId="4B61F2DF" w14:textId="77777777" w:rsidR="00977990" w:rsidRDefault="00977990" w:rsidP="00977990">
      <w:pPr>
        <w:pStyle w:val="NoSpacing"/>
        <w:spacing w:before="300"/>
        <w:rPr>
          <w:b/>
        </w:rPr>
      </w:pPr>
      <w:r w:rsidRPr="00242946">
        <w:rPr>
          <w:b/>
        </w:rPr>
        <w:t xml:space="preserve">Tester: </w:t>
      </w:r>
      <w:r>
        <w:rPr>
          <w:b/>
        </w:rPr>
        <w:t xml:space="preserve">_________________________________________   </w:t>
      </w:r>
      <w:r w:rsidRPr="00242946">
        <w:rPr>
          <w:b/>
        </w:rPr>
        <w:t>Date:</w:t>
      </w:r>
      <w:r>
        <w:rPr>
          <w:b/>
        </w:rPr>
        <w:t xml:space="preserve">  ___________________________________</w:t>
      </w:r>
    </w:p>
    <w:p w14:paraId="07AF354C" w14:textId="77777777" w:rsidR="00977990" w:rsidRPr="00242946" w:rsidRDefault="00977990" w:rsidP="00977990">
      <w:pPr>
        <w:pStyle w:val="NoSpacing"/>
        <w:spacing w:before="300"/>
        <w:rPr>
          <w:b/>
        </w:rPr>
      </w:pPr>
      <w:r>
        <w:rPr>
          <w:b/>
        </w:rPr>
        <w:t>Organization: _____________________________________________________________________________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6"/>
        <w:gridCol w:w="7894"/>
      </w:tblGrid>
      <w:tr w:rsidR="00977990" w14:paraId="4A84674C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679C67BE" w14:textId="77777777" w:rsidR="00977990" w:rsidRDefault="00977990" w:rsidP="000C3B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Purpose:</w:t>
            </w:r>
          </w:p>
        </w:tc>
        <w:tc>
          <w:tcPr>
            <w:tcW w:w="0" w:type="auto"/>
            <w:vAlign w:val="center"/>
            <w:hideMark/>
          </w:tcPr>
          <w:p w14:paraId="7644DAA2" w14:textId="77777777" w:rsidR="00977990" w:rsidRDefault="00977990" w:rsidP="000C3B08">
            <w:r>
              <w:t>Fulfills security requirement 1, registered customer must enter username and password to access account.</w:t>
            </w:r>
          </w:p>
        </w:tc>
      </w:tr>
      <w:tr w:rsidR="00977990" w14:paraId="06C71C9A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547B9E8F" w14:textId="77777777" w:rsidR="00977990" w:rsidRDefault="00977990" w:rsidP="000C3B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Prereq:</w:t>
            </w:r>
          </w:p>
        </w:tc>
        <w:tc>
          <w:tcPr>
            <w:tcW w:w="0" w:type="auto"/>
            <w:vAlign w:val="center"/>
            <w:hideMark/>
          </w:tcPr>
          <w:p w14:paraId="257EA686" w14:textId="77777777" w:rsidR="00977990" w:rsidRDefault="00977990" w:rsidP="000C3B08">
            <w:r>
              <w:t>Login page displayed.</w:t>
            </w:r>
          </w:p>
        </w:tc>
      </w:tr>
      <w:tr w:rsidR="00977990" w14:paraId="0B653243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1FA10315" w14:textId="77777777" w:rsidR="00977990" w:rsidRDefault="00977990" w:rsidP="000C3B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  <w:tc>
          <w:tcPr>
            <w:tcW w:w="0" w:type="auto"/>
            <w:vAlign w:val="center"/>
            <w:hideMark/>
          </w:tcPr>
          <w:p w14:paraId="7F000CE0" w14:textId="77777777" w:rsidR="00977990" w:rsidRDefault="00977990" w:rsidP="000C3B08">
            <w:r>
              <w:t xml:space="preserve">Steps to carry out the test. </w:t>
            </w:r>
          </w:p>
          <w:tbl>
            <w:tblPr>
              <w:tblW w:w="5540" w:type="dxa"/>
              <w:tblInd w:w="15" w:type="dxa"/>
              <w:tblLook w:val="04A0" w:firstRow="1" w:lastRow="0" w:firstColumn="1" w:lastColumn="0" w:noHBand="0" w:noVBand="1"/>
            </w:tblPr>
            <w:tblGrid>
              <w:gridCol w:w="2760"/>
              <w:gridCol w:w="1620"/>
              <w:gridCol w:w="1160"/>
            </w:tblGrid>
            <w:tr w:rsidR="00977990" w:rsidRPr="00B96CD4" w14:paraId="2F921338" w14:textId="77777777" w:rsidTr="000C3B08">
              <w:trPr>
                <w:trHeight w:val="300"/>
              </w:trPr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3FFADBD2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  <w:t>Step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15CFD73E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  <w:t xml:space="preserve">Result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618111BB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  <w:t>Ease of Use</w:t>
                  </w:r>
                </w:p>
              </w:tc>
            </w:tr>
            <w:tr w:rsidR="00977990" w:rsidRPr="00B96CD4" w14:paraId="7F7CC03A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11F80E7C" w14:textId="77777777" w:rsidR="00977990" w:rsidRPr="00B96CD4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1. Click “Login”</w:t>
                  </w:r>
                </w:p>
              </w:tc>
              <w:tc>
                <w:tcPr>
                  <w:tcW w:w="1620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745054EE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48D71CE8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178871F4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6FE76A01" w14:textId="77777777" w:rsidR="00977990" w:rsidRPr="00B96CD4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2. </w:t>
                  </w: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Confirm error message displays “Please Enter  Username”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1BDA88CC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29BECB42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1A804FD3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68886259" w14:textId="77777777" w:rsidR="00977990" w:rsidRPr="00B96CD4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3. </w:t>
                  </w: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Confirm error message displays “Please Enter Password”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5331DFD3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3B648648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</w:tbl>
          <w:p w14:paraId="4783190F" w14:textId="77777777" w:rsidR="00977990" w:rsidRDefault="00977990" w:rsidP="000C3B08">
            <w:pPr>
              <w:spacing w:beforeAutospacing="1" w:after="100" w:afterAutospacing="1" w:line="240" w:lineRule="auto"/>
              <w:ind w:left="720"/>
            </w:pPr>
          </w:p>
        </w:tc>
      </w:tr>
      <w:tr w:rsidR="00977990" w14:paraId="611B75AB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4445F7B3" w14:textId="77777777" w:rsidR="00977990" w:rsidRDefault="00977990" w:rsidP="000C3B08">
            <w:pPr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 and Questions:</w:t>
            </w:r>
          </w:p>
        </w:tc>
        <w:tc>
          <w:tcPr>
            <w:tcW w:w="0" w:type="auto"/>
            <w:vAlign w:val="center"/>
            <w:hideMark/>
          </w:tcPr>
          <w:p w14:paraId="4B3C732E" w14:textId="77777777" w:rsidR="00977990" w:rsidRPr="00490B30" w:rsidRDefault="00977990" w:rsidP="00977990">
            <w:pPr>
              <w:numPr>
                <w:ilvl w:val="0"/>
                <w:numId w:val="8"/>
              </w:numPr>
              <w:spacing w:beforeAutospacing="1" w:after="100" w:afterAutospacing="1" w:line="360" w:lineRule="auto"/>
              <w:rPr>
                <w:sz w:val="32"/>
              </w:rPr>
            </w:pPr>
            <w:r w:rsidRPr="00490B30">
              <w:rPr>
                <w:sz w:val="32"/>
              </w:rPr>
              <w:t>________________</w:t>
            </w:r>
            <w:r>
              <w:rPr>
                <w:sz w:val="32"/>
              </w:rPr>
              <w:t>_______________</w:t>
            </w:r>
          </w:p>
          <w:p w14:paraId="691B8DCA" w14:textId="77777777" w:rsidR="00977990" w:rsidRDefault="00977990" w:rsidP="00977990">
            <w:pPr>
              <w:numPr>
                <w:ilvl w:val="0"/>
                <w:numId w:val="8"/>
              </w:numPr>
              <w:spacing w:beforeAutospacing="1" w:after="100" w:afterAutospacing="1" w:line="360" w:lineRule="auto"/>
            </w:pPr>
            <w:r w:rsidRPr="00490B30">
              <w:rPr>
                <w:sz w:val="32"/>
              </w:rPr>
              <w:t>_________________</w:t>
            </w:r>
            <w:r>
              <w:rPr>
                <w:sz w:val="32"/>
              </w:rPr>
              <w:t>______________</w:t>
            </w:r>
          </w:p>
        </w:tc>
      </w:tr>
    </w:tbl>
    <w:p w14:paraId="757E018D" w14:textId="77777777" w:rsidR="00977990" w:rsidRDefault="00977990" w:rsidP="00977990">
      <w:pPr>
        <w:pStyle w:val="Heading1"/>
        <w:rPr>
          <w:rStyle w:val="IntenseEmphasis"/>
          <w:color w:val="auto"/>
        </w:rPr>
      </w:pPr>
    </w:p>
    <w:p w14:paraId="7E0E75A8" w14:textId="77777777" w:rsidR="00977990" w:rsidRDefault="00977990" w:rsidP="00977990">
      <w:pPr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>
        <w:rPr>
          <w:rStyle w:val="IntenseEmphasis"/>
        </w:rPr>
        <w:br w:type="page"/>
      </w:r>
    </w:p>
    <w:p w14:paraId="0BC49C8E" w14:textId="77777777" w:rsidR="00977990" w:rsidRDefault="00977990" w:rsidP="00977990">
      <w:pPr>
        <w:pStyle w:val="Heading3"/>
      </w:pPr>
      <w:bookmarkStart w:id="24" w:name="_Toc405146840"/>
      <w:bookmarkStart w:id="25" w:name="_Toc479874957"/>
      <w:r>
        <w:rPr>
          <w:rStyle w:val="IntenseEmphasis"/>
          <w:color w:val="auto"/>
        </w:rPr>
        <w:lastRenderedPageBreak/>
        <w:t>T</w:t>
      </w:r>
      <w:r w:rsidRPr="00DA7B78">
        <w:rPr>
          <w:rStyle w:val="IntenseEmphasis"/>
          <w:color w:val="auto"/>
        </w:rPr>
        <w:t xml:space="preserve">est </w:t>
      </w:r>
      <w:r>
        <w:rPr>
          <w:rStyle w:val="IntenseEmphasis"/>
          <w:color w:val="auto"/>
        </w:rPr>
        <w:t>C</w:t>
      </w:r>
      <w:r w:rsidRPr="00DA7B78">
        <w:rPr>
          <w:rStyle w:val="IntenseEmphasis"/>
          <w:color w:val="auto"/>
        </w:rPr>
        <w:t xml:space="preserve">ase </w:t>
      </w:r>
      <w:r>
        <w:rPr>
          <w:color w:val="auto"/>
        </w:rPr>
        <w:t>6</w:t>
      </w:r>
      <w:r w:rsidRPr="00467FBF">
        <w:rPr>
          <w:color w:val="auto"/>
        </w:rPr>
        <w:t xml:space="preserve">: </w:t>
      </w:r>
      <w:r>
        <w:t>Registered Customer Make Changes to Account</w:t>
      </w:r>
      <w:bookmarkEnd w:id="24"/>
      <w:bookmarkEnd w:id="25"/>
    </w:p>
    <w:p w14:paraId="10B6A411" w14:textId="77777777" w:rsidR="00977990" w:rsidRDefault="00977990" w:rsidP="00977990">
      <w:pPr>
        <w:pStyle w:val="NoSpacing"/>
        <w:spacing w:before="300"/>
        <w:rPr>
          <w:b/>
        </w:rPr>
      </w:pPr>
      <w:r w:rsidRPr="00242946">
        <w:rPr>
          <w:b/>
        </w:rPr>
        <w:t xml:space="preserve">Tester: </w:t>
      </w:r>
      <w:r>
        <w:rPr>
          <w:b/>
        </w:rPr>
        <w:t xml:space="preserve">_________________________________________   </w:t>
      </w:r>
      <w:r w:rsidRPr="00242946">
        <w:rPr>
          <w:b/>
        </w:rPr>
        <w:t>Date:</w:t>
      </w:r>
      <w:r>
        <w:rPr>
          <w:b/>
        </w:rPr>
        <w:t xml:space="preserve">  ___________________________________</w:t>
      </w:r>
    </w:p>
    <w:p w14:paraId="49C0E7A8" w14:textId="77777777" w:rsidR="00977990" w:rsidRPr="00242946" w:rsidRDefault="00977990" w:rsidP="00977990">
      <w:pPr>
        <w:pStyle w:val="NoSpacing"/>
        <w:spacing w:before="300"/>
        <w:rPr>
          <w:b/>
        </w:rPr>
      </w:pPr>
      <w:r>
        <w:rPr>
          <w:b/>
        </w:rPr>
        <w:t>Organization: _____________________________________________________________________________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93"/>
        <w:gridCol w:w="8217"/>
      </w:tblGrid>
      <w:tr w:rsidR="00977990" w14:paraId="23887C01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0883FCD0" w14:textId="77777777" w:rsidR="00977990" w:rsidRDefault="00977990" w:rsidP="000C3B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Purpose:</w:t>
            </w:r>
          </w:p>
        </w:tc>
        <w:tc>
          <w:tcPr>
            <w:tcW w:w="0" w:type="auto"/>
            <w:vAlign w:val="center"/>
            <w:hideMark/>
          </w:tcPr>
          <w:p w14:paraId="4A8676CD" w14:textId="77777777" w:rsidR="00977990" w:rsidRDefault="00977990" w:rsidP="000C3B08">
            <w:r>
              <w:t>Fulfills functional requirement</w:t>
            </w:r>
            <w:r w:rsidR="00B725F9">
              <w:t>/story</w:t>
            </w:r>
            <w:r>
              <w:t xml:space="preserve"> 2.1, registered customer can make changes to their account. </w:t>
            </w:r>
          </w:p>
        </w:tc>
      </w:tr>
      <w:tr w:rsidR="00977990" w14:paraId="7406CCCB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4609EA8F" w14:textId="77777777" w:rsidR="00977990" w:rsidRDefault="00977990" w:rsidP="000C3B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Prereq</w:t>
            </w:r>
            <w:r w:rsidR="003462D5">
              <w:rPr>
                <w:b/>
                <w:bCs/>
              </w:rPr>
              <w:t>uisite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57852A2" w14:textId="77777777" w:rsidR="00977990" w:rsidRDefault="00977990" w:rsidP="000C3B08">
            <w:r>
              <w:t>Account exists for customer with stored data from a previous order. Customer has logged into account and personal information is displayed.</w:t>
            </w:r>
            <w:r w:rsidR="005B3091">
              <w:t xml:space="preserve"> </w:t>
            </w:r>
            <w:r w:rsidR="005B3091" w:rsidRPr="005B3091">
              <w:rPr>
                <w:i/>
              </w:rPr>
              <w:t>Successful completion of Test Case 1: CREATE ACCOUNT SUCCESSFULLY</w:t>
            </w:r>
            <w:r w:rsidR="005B3091">
              <w:rPr>
                <w:i/>
              </w:rPr>
              <w:t xml:space="preserve"> and </w:t>
            </w:r>
            <w:r w:rsidR="005B3091" w:rsidRPr="005B3091">
              <w:rPr>
                <w:i/>
              </w:rPr>
              <w:t>Test Case 4: REGISTERED CUSTOMER LOGIN SUCCESSFULLY</w:t>
            </w:r>
            <w:r w:rsidR="005B3091">
              <w:rPr>
                <w:i/>
              </w:rPr>
              <w:t>.</w:t>
            </w:r>
          </w:p>
        </w:tc>
      </w:tr>
      <w:tr w:rsidR="00977990" w14:paraId="51E6D376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43EB6D93" w14:textId="77777777" w:rsidR="00977990" w:rsidRPr="003462D5" w:rsidRDefault="00977990" w:rsidP="000C3B08">
            <w:pPr>
              <w:jc w:val="center"/>
              <w:rPr>
                <w:b/>
                <w:bCs/>
              </w:rPr>
            </w:pPr>
            <w:r w:rsidRPr="003462D5">
              <w:rPr>
                <w:b/>
                <w:bCs/>
              </w:rPr>
              <w:t>Steps:</w:t>
            </w:r>
          </w:p>
        </w:tc>
        <w:tc>
          <w:tcPr>
            <w:tcW w:w="0" w:type="auto"/>
            <w:vAlign w:val="center"/>
            <w:hideMark/>
          </w:tcPr>
          <w:p w14:paraId="39D7748C" w14:textId="77777777" w:rsidR="00977990" w:rsidRPr="003462D5" w:rsidRDefault="00977990" w:rsidP="000C3B08">
            <w:r w:rsidRPr="003462D5">
              <w:t xml:space="preserve">Steps to carry out the test. </w:t>
            </w:r>
          </w:p>
          <w:tbl>
            <w:tblPr>
              <w:tblW w:w="5540" w:type="dxa"/>
              <w:tblInd w:w="10" w:type="dxa"/>
              <w:tblLook w:val="04A0" w:firstRow="1" w:lastRow="0" w:firstColumn="1" w:lastColumn="0" w:noHBand="0" w:noVBand="1"/>
            </w:tblPr>
            <w:tblGrid>
              <w:gridCol w:w="2760"/>
              <w:gridCol w:w="1620"/>
              <w:gridCol w:w="1160"/>
            </w:tblGrid>
            <w:tr w:rsidR="00977990" w:rsidRPr="003462D5" w14:paraId="4A6E1D46" w14:textId="77777777" w:rsidTr="000C3B08">
              <w:trPr>
                <w:trHeight w:val="300"/>
              </w:trPr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199EF807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  <w:t>Step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029DDDDE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  <w:t xml:space="preserve">Result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7D553F66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  <w:t>Ease of Use</w:t>
                  </w:r>
                </w:p>
              </w:tc>
            </w:tr>
            <w:tr w:rsidR="00977990" w:rsidRPr="003462D5" w14:paraId="5830EB08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7D65E283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1. Enter Phone Number </w:t>
                  </w:r>
                  <w:r w:rsidRPr="003B2F82">
                    <w:rPr>
                      <w:rFonts w:ascii="Arial" w:eastAsia="Times New Roman" w:hAnsi="Arial" w:cs="Arial"/>
                      <w:i/>
                      <w:color w:val="000000"/>
                      <w:sz w:val="16"/>
                      <w:szCs w:val="16"/>
                      <w:lang w:eastAsia="en-US"/>
                    </w:rPr>
                    <w:t>5035552222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48AFC4DC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1A1FFCC6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3462D5" w14:paraId="0ED721C3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</w:tcPr>
                <w:p w14:paraId="67B56719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2. Confirm 5035552222 is displayed for Phone Number</w:t>
                  </w:r>
                </w:p>
              </w:tc>
              <w:tc>
                <w:tcPr>
                  <w:tcW w:w="1620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35411814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1D45839F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3462D5" w14:paraId="20C613D8" w14:textId="77777777" w:rsidTr="000C3B08">
              <w:trPr>
                <w:trHeight w:val="690"/>
              </w:trPr>
              <w:tc>
                <w:tcPr>
                  <w:tcW w:w="276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D9D9D9" w:themeFill="background1" w:themeFillShade="D9"/>
                  <w:noWrap/>
                  <w:vAlign w:val="center"/>
                </w:tcPr>
                <w:p w14:paraId="6E36F5C0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A. Confirm customer record updates with Phone Number 50355522222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D9D9D9" w:themeFill="background1" w:themeFillShade="D9"/>
                  <w:vAlign w:val="center"/>
                </w:tcPr>
                <w:p w14:paraId="4D7EC4A1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D9D9D9" w:themeFill="background1" w:themeFillShade="D9"/>
                  <w:vAlign w:val="center"/>
                </w:tcPr>
                <w:p w14:paraId="134A3453" w14:textId="77777777" w:rsidR="00977990" w:rsidRPr="003462D5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</w:tbl>
          <w:p w14:paraId="69F40814" w14:textId="77777777" w:rsidR="00977990" w:rsidRPr="003462D5" w:rsidRDefault="00977990" w:rsidP="000C3B08">
            <w:pPr>
              <w:spacing w:beforeAutospacing="1" w:after="100" w:afterAutospacing="1" w:line="240" w:lineRule="auto"/>
              <w:ind w:left="720"/>
            </w:pPr>
          </w:p>
        </w:tc>
      </w:tr>
      <w:tr w:rsidR="00977990" w14:paraId="6637F025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1F4B3ACC" w14:textId="77777777" w:rsidR="00977990" w:rsidRDefault="00977990" w:rsidP="000C3B08">
            <w:pPr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 and Questions:</w:t>
            </w:r>
          </w:p>
        </w:tc>
        <w:tc>
          <w:tcPr>
            <w:tcW w:w="0" w:type="auto"/>
            <w:vAlign w:val="center"/>
            <w:hideMark/>
          </w:tcPr>
          <w:p w14:paraId="241B714A" w14:textId="77777777" w:rsidR="00977990" w:rsidRPr="00490B30" w:rsidRDefault="00977990" w:rsidP="00977990">
            <w:pPr>
              <w:numPr>
                <w:ilvl w:val="0"/>
                <w:numId w:val="8"/>
              </w:numPr>
              <w:spacing w:beforeAutospacing="1" w:after="100" w:afterAutospacing="1" w:line="360" w:lineRule="auto"/>
              <w:rPr>
                <w:sz w:val="32"/>
              </w:rPr>
            </w:pPr>
            <w:r w:rsidRPr="00490B30">
              <w:rPr>
                <w:sz w:val="32"/>
              </w:rPr>
              <w:t>________________</w:t>
            </w:r>
            <w:r>
              <w:rPr>
                <w:sz w:val="32"/>
              </w:rPr>
              <w:t>_______________</w:t>
            </w:r>
          </w:p>
          <w:p w14:paraId="4BD5DACE" w14:textId="77777777" w:rsidR="00977990" w:rsidRDefault="00977990" w:rsidP="00977990">
            <w:pPr>
              <w:numPr>
                <w:ilvl w:val="0"/>
                <w:numId w:val="8"/>
              </w:numPr>
              <w:spacing w:beforeAutospacing="1" w:after="100" w:afterAutospacing="1" w:line="360" w:lineRule="auto"/>
            </w:pPr>
            <w:r w:rsidRPr="00490B30">
              <w:rPr>
                <w:sz w:val="32"/>
              </w:rPr>
              <w:t>_________________</w:t>
            </w:r>
            <w:r>
              <w:rPr>
                <w:sz w:val="32"/>
              </w:rPr>
              <w:t>______________</w:t>
            </w:r>
          </w:p>
        </w:tc>
      </w:tr>
    </w:tbl>
    <w:p w14:paraId="0B049715" w14:textId="77777777" w:rsidR="00977990" w:rsidRDefault="00977990" w:rsidP="00977990">
      <w:pPr>
        <w:spacing w:before="0" w:after="160" w:line="259" w:lineRule="auto"/>
      </w:pPr>
    </w:p>
    <w:p w14:paraId="4A24B9B9" w14:textId="77777777" w:rsidR="00977990" w:rsidRDefault="00977990" w:rsidP="00977990">
      <w:r>
        <w:br w:type="page"/>
      </w:r>
    </w:p>
    <w:p w14:paraId="7DF5D7C7" w14:textId="77777777" w:rsidR="00977990" w:rsidRDefault="00977990" w:rsidP="00977990">
      <w:pPr>
        <w:pStyle w:val="Heading3"/>
      </w:pPr>
      <w:bookmarkStart w:id="26" w:name="_Toc405146841"/>
      <w:bookmarkStart w:id="27" w:name="_Toc479874958"/>
      <w:r>
        <w:rPr>
          <w:rStyle w:val="IntenseEmphasis"/>
          <w:color w:val="auto"/>
        </w:rPr>
        <w:lastRenderedPageBreak/>
        <w:t>T</w:t>
      </w:r>
      <w:r w:rsidRPr="00DA7B78">
        <w:rPr>
          <w:rStyle w:val="IntenseEmphasis"/>
          <w:color w:val="auto"/>
        </w:rPr>
        <w:t xml:space="preserve">est </w:t>
      </w:r>
      <w:r>
        <w:rPr>
          <w:rStyle w:val="IntenseEmphasis"/>
          <w:color w:val="auto"/>
        </w:rPr>
        <w:t>C</w:t>
      </w:r>
      <w:r w:rsidRPr="00DA7B78">
        <w:rPr>
          <w:rStyle w:val="IntenseEmphasis"/>
          <w:color w:val="auto"/>
        </w:rPr>
        <w:t xml:space="preserve">ase </w:t>
      </w:r>
      <w:r>
        <w:rPr>
          <w:color w:val="auto"/>
        </w:rPr>
        <w:t>7</w:t>
      </w:r>
      <w:r w:rsidRPr="00467FBF">
        <w:rPr>
          <w:color w:val="auto"/>
        </w:rPr>
        <w:t xml:space="preserve">: </w:t>
      </w:r>
      <w:r>
        <w:t>Registered Customer Makes Purchase</w:t>
      </w:r>
      <w:bookmarkEnd w:id="26"/>
      <w:bookmarkEnd w:id="27"/>
    </w:p>
    <w:p w14:paraId="5B63EADF" w14:textId="77777777" w:rsidR="00977990" w:rsidRDefault="00977990" w:rsidP="00977990">
      <w:pPr>
        <w:pStyle w:val="NoSpacing"/>
        <w:spacing w:before="300"/>
        <w:rPr>
          <w:b/>
        </w:rPr>
      </w:pPr>
      <w:r w:rsidRPr="00242946">
        <w:rPr>
          <w:b/>
        </w:rPr>
        <w:t xml:space="preserve">Tester: </w:t>
      </w:r>
      <w:r>
        <w:rPr>
          <w:b/>
        </w:rPr>
        <w:t xml:space="preserve">_________________________________________   </w:t>
      </w:r>
      <w:r w:rsidRPr="00242946">
        <w:rPr>
          <w:b/>
        </w:rPr>
        <w:t>Date:</w:t>
      </w:r>
      <w:r>
        <w:rPr>
          <w:b/>
        </w:rPr>
        <w:t xml:space="preserve">  ___________________________________</w:t>
      </w:r>
    </w:p>
    <w:p w14:paraId="23365756" w14:textId="77777777" w:rsidR="00977990" w:rsidRPr="00242946" w:rsidRDefault="00977990" w:rsidP="00977990">
      <w:pPr>
        <w:pStyle w:val="NoSpacing"/>
        <w:spacing w:before="300"/>
        <w:rPr>
          <w:b/>
        </w:rPr>
      </w:pPr>
      <w:r>
        <w:rPr>
          <w:b/>
        </w:rPr>
        <w:t>Organization: _____________________________________________________________________________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92"/>
        <w:gridCol w:w="8218"/>
      </w:tblGrid>
      <w:tr w:rsidR="00977990" w14:paraId="60D9DA8A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76C14E6A" w14:textId="77777777" w:rsidR="00977990" w:rsidRDefault="00977990" w:rsidP="000C3B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Purpose:</w:t>
            </w:r>
          </w:p>
        </w:tc>
        <w:tc>
          <w:tcPr>
            <w:tcW w:w="0" w:type="auto"/>
            <w:vAlign w:val="center"/>
            <w:hideMark/>
          </w:tcPr>
          <w:p w14:paraId="70EA1FFB" w14:textId="77777777" w:rsidR="00977990" w:rsidRDefault="00B725F9" w:rsidP="000C3B08">
            <w:r>
              <w:t xml:space="preserve">Fulfills functional requirements/stories </w:t>
            </w:r>
            <w:r w:rsidR="00977990">
              <w:t xml:space="preserve">3 and 4, registered customer can make order and process payment. </w:t>
            </w:r>
          </w:p>
        </w:tc>
      </w:tr>
      <w:tr w:rsidR="00977990" w14:paraId="745AEF9B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20A1D1CD" w14:textId="77777777" w:rsidR="00977990" w:rsidRDefault="003462D5" w:rsidP="000C3B08">
            <w:pPr>
              <w:jc w:val="center"/>
              <w:rPr>
                <w:b/>
                <w:bCs/>
              </w:rPr>
            </w:pPr>
            <w:r w:rsidRPr="003462D5">
              <w:rPr>
                <w:b/>
                <w:bCs/>
              </w:rPr>
              <w:t>Prerequisite</w:t>
            </w:r>
            <w:r w:rsidR="00977990"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AFA6E00" w14:textId="77777777" w:rsidR="00977990" w:rsidRDefault="00977990" w:rsidP="000C3B08">
            <w:r>
              <w:t xml:space="preserve">Personal Information page displayed. Customer is successfully logged on. Account exists for customer with stored data. Customer data is valid. </w:t>
            </w:r>
            <w:r w:rsidR="005B3091" w:rsidRPr="005B3091">
              <w:rPr>
                <w:i/>
              </w:rPr>
              <w:t>Successful completion of Test Case 1: CREATE ACCOUNT SUCCESSFULLY</w:t>
            </w:r>
            <w:r w:rsidR="005B3091">
              <w:rPr>
                <w:i/>
              </w:rPr>
              <w:t xml:space="preserve"> and </w:t>
            </w:r>
            <w:r w:rsidR="005B3091" w:rsidRPr="005B3091">
              <w:rPr>
                <w:i/>
              </w:rPr>
              <w:t>Test Case 4: REGISTERED CUSTOMER LOGIN SUCCESSFULLY</w:t>
            </w:r>
            <w:r w:rsidR="005B3091">
              <w:rPr>
                <w:i/>
              </w:rPr>
              <w:t>.</w:t>
            </w:r>
          </w:p>
        </w:tc>
      </w:tr>
      <w:tr w:rsidR="00977990" w14:paraId="28098B85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5FA70604" w14:textId="77777777" w:rsidR="00977990" w:rsidRDefault="00977990" w:rsidP="000C3B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  <w:tc>
          <w:tcPr>
            <w:tcW w:w="0" w:type="auto"/>
            <w:vAlign w:val="center"/>
            <w:hideMark/>
          </w:tcPr>
          <w:p w14:paraId="259EB945" w14:textId="77777777" w:rsidR="00977990" w:rsidRDefault="00977990" w:rsidP="000C3B08">
            <w:r>
              <w:t xml:space="preserve">Steps to carry out the test. </w:t>
            </w:r>
          </w:p>
          <w:tbl>
            <w:tblPr>
              <w:tblW w:w="5555" w:type="dxa"/>
              <w:tblInd w:w="25" w:type="dxa"/>
              <w:tblLook w:val="04A0" w:firstRow="1" w:lastRow="0" w:firstColumn="1" w:lastColumn="0" w:noHBand="0" w:noVBand="1"/>
            </w:tblPr>
            <w:tblGrid>
              <w:gridCol w:w="2765"/>
              <w:gridCol w:w="1621"/>
              <w:gridCol w:w="1159"/>
              <w:gridCol w:w="10"/>
            </w:tblGrid>
            <w:tr w:rsidR="00977990" w:rsidRPr="00B96CD4" w14:paraId="49A86002" w14:textId="77777777" w:rsidTr="000C3B08">
              <w:trPr>
                <w:trHeight w:val="300"/>
              </w:trPr>
              <w:tc>
                <w:tcPr>
                  <w:tcW w:w="2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55366288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  <w:t>Step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226EECC6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  <w:t xml:space="preserve">Result </w:t>
                  </w:r>
                </w:p>
              </w:tc>
              <w:tc>
                <w:tcPr>
                  <w:tcW w:w="11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bottom"/>
                  <w:hideMark/>
                </w:tcPr>
                <w:p w14:paraId="147E3AF4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eastAsia="en-US"/>
                    </w:rPr>
                    <w:t>Ease of Use</w:t>
                  </w:r>
                </w:p>
              </w:tc>
            </w:tr>
            <w:tr w:rsidR="00977990" w:rsidRPr="00B96CD4" w14:paraId="0B17BBE7" w14:textId="77777777" w:rsidTr="000C3B08">
              <w:trPr>
                <w:trHeight w:val="690"/>
              </w:trPr>
              <w:tc>
                <w:tcPr>
                  <w:tcW w:w="276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5B77FD7F" w14:textId="77777777" w:rsidR="00977990" w:rsidRPr="00B96CD4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1. Select a product “</w:t>
                  </w:r>
                  <w:r w:rsidRPr="003B2F82">
                    <w:rPr>
                      <w:rFonts w:ascii="Arial" w:eastAsia="Times New Roman" w:hAnsi="Arial" w:cs="Arial"/>
                      <w:i/>
                      <w:color w:val="000000"/>
                      <w:sz w:val="16"/>
                      <w:szCs w:val="16"/>
                      <w:lang w:eastAsia="en-US"/>
                    </w:rPr>
                    <w:t>Sparkle</w:t>
                  </w: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”</w:t>
                  </w:r>
                </w:p>
              </w:tc>
              <w:tc>
                <w:tcPr>
                  <w:tcW w:w="1621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2544E9FF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9" w:type="dxa"/>
                  <w:gridSpan w:val="2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5FD1B4F3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6BE6BA9A" w14:textId="77777777" w:rsidTr="000C3B08">
              <w:trPr>
                <w:trHeight w:val="690"/>
              </w:trPr>
              <w:tc>
                <w:tcPr>
                  <w:tcW w:w="2765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2890366E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2. Enter Quantity </w:t>
                  </w:r>
                  <w:r w:rsidRPr="003B2F82">
                    <w:rPr>
                      <w:rFonts w:ascii="Arial" w:eastAsia="Times New Roman" w:hAnsi="Arial" w:cs="Arial"/>
                      <w:i/>
                      <w:color w:val="000000"/>
                      <w:sz w:val="16"/>
                      <w:szCs w:val="16"/>
                      <w:lang w:eastAsia="en-US"/>
                    </w:rPr>
                    <w:t>1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3F84E590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9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6867A9B7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6E8C9DB2" w14:textId="77777777" w:rsidTr="000C3B08">
              <w:trPr>
                <w:trHeight w:val="690"/>
              </w:trPr>
              <w:tc>
                <w:tcPr>
                  <w:tcW w:w="2765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0D91A015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3. Enter Name on Card </w:t>
                  </w:r>
                  <w:r w:rsidRPr="003B2F82">
                    <w:rPr>
                      <w:rFonts w:ascii="Arial" w:eastAsia="Times New Roman" w:hAnsi="Arial" w:cs="Arial"/>
                      <w:i/>
                      <w:color w:val="000000"/>
                      <w:sz w:val="16"/>
                      <w:szCs w:val="16"/>
                      <w:lang w:eastAsia="en-US"/>
                    </w:rPr>
                    <w:t>John Doe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26B6FC1B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9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54F24D4E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485C520F" w14:textId="77777777" w:rsidTr="000C3B08">
              <w:trPr>
                <w:trHeight w:val="690"/>
              </w:trPr>
              <w:tc>
                <w:tcPr>
                  <w:tcW w:w="2765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238AB93D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4. Select Credit Card Type “</w:t>
                  </w:r>
                  <w:r w:rsidRPr="003B2F82">
                    <w:rPr>
                      <w:rFonts w:ascii="Arial" w:eastAsia="Times New Roman" w:hAnsi="Arial" w:cs="Arial"/>
                      <w:i/>
                      <w:color w:val="000000"/>
                      <w:sz w:val="16"/>
                      <w:szCs w:val="16"/>
                      <w:lang w:eastAsia="en-US"/>
                    </w:rPr>
                    <w:t>Visa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”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1BF13181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9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0F04DB43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41320028" w14:textId="77777777" w:rsidTr="000C3B08">
              <w:trPr>
                <w:trHeight w:val="690"/>
              </w:trPr>
              <w:tc>
                <w:tcPr>
                  <w:tcW w:w="2765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18C4F68C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5. Enter Credit Card Number </w:t>
                  </w:r>
                  <w:r w:rsidRPr="003B2F82">
                    <w:rPr>
                      <w:rFonts w:ascii="Arial" w:eastAsia="Times New Roman" w:hAnsi="Arial" w:cs="Arial"/>
                      <w:i/>
                      <w:color w:val="000000"/>
                      <w:sz w:val="16"/>
                      <w:szCs w:val="16"/>
                      <w:lang w:eastAsia="en-US"/>
                    </w:rPr>
                    <w:t>446644443333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57331E51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9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5F1EF1E0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7DF741B6" w14:textId="77777777" w:rsidTr="000C3B08">
              <w:trPr>
                <w:trHeight w:val="690"/>
              </w:trPr>
              <w:tc>
                <w:tcPr>
                  <w:tcW w:w="2765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363CD9F2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6. Enter Expiration </w:t>
                  </w:r>
                  <w:r w:rsidRPr="003B2F82">
                    <w:rPr>
                      <w:rFonts w:ascii="Arial" w:eastAsia="Times New Roman" w:hAnsi="Arial" w:cs="Arial"/>
                      <w:i/>
                      <w:color w:val="000000"/>
                      <w:sz w:val="16"/>
                      <w:szCs w:val="16"/>
                      <w:lang w:eastAsia="en-US"/>
                    </w:rPr>
                    <w:t>01/16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5781E377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9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2D00422B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227C6D96" w14:textId="77777777" w:rsidTr="000C3B08">
              <w:trPr>
                <w:gridAfter w:val="1"/>
                <w:wAfter w:w="10" w:type="dxa"/>
                <w:trHeight w:val="690"/>
              </w:trPr>
              <w:tc>
                <w:tcPr>
                  <w:tcW w:w="2765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11A0D802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7. Enter First Name </w:t>
                  </w:r>
                  <w:r w:rsidRPr="003B2F82">
                    <w:rPr>
                      <w:rFonts w:ascii="Arial" w:eastAsia="Times New Roman" w:hAnsi="Arial" w:cs="Arial"/>
                      <w:i/>
                      <w:color w:val="000000"/>
                      <w:sz w:val="16"/>
                      <w:szCs w:val="16"/>
                      <w:lang w:eastAsia="en-US"/>
                    </w:rPr>
                    <w:t>John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628B85FD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59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1DA01CC5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770A21E4" w14:textId="77777777" w:rsidTr="000C3B08">
              <w:trPr>
                <w:gridAfter w:val="1"/>
                <w:wAfter w:w="10" w:type="dxa"/>
                <w:trHeight w:val="690"/>
              </w:trPr>
              <w:tc>
                <w:tcPr>
                  <w:tcW w:w="2765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1A84D9ED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8. Enter Last Name </w:t>
                  </w:r>
                  <w:r w:rsidRPr="003462D5">
                    <w:rPr>
                      <w:rFonts w:ascii="Arial" w:eastAsia="Times New Roman" w:hAnsi="Arial" w:cs="Arial"/>
                      <w:b/>
                      <w:color w:val="000000"/>
                      <w:sz w:val="16"/>
                      <w:szCs w:val="16"/>
                      <w:lang w:eastAsia="en-US"/>
                    </w:rPr>
                    <w:t>Doe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75A9290B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59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759883ED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618D5620" w14:textId="77777777" w:rsidTr="000C3B08">
              <w:trPr>
                <w:trHeight w:val="690"/>
              </w:trPr>
              <w:tc>
                <w:tcPr>
                  <w:tcW w:w="2765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5AC31F56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9. Enter Street Address </w:t>
                  </w:r>
                  <w:r w:rsidRPr="003B2F82">
                    <w:rPr>
                      <w:rFonts w:ascii="Arial" w:eastAsia="Times New Roman" w:hAnsi="Arial" w:cs="Arial"/>
                      <w:i/>
                      <w:color w:val="000000"/>
                      <w:sz w:val="16"/>
                      <w:szCs w:val="16"/>
                      <w:lang w:eastAsia="en-US"/>
                    </w:rPr>
                    <w:t>555 Pleasant Drive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0A961BA9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9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3BAFC7B6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49475323" w14:textId="77777777" w:rsidTr="000C3B08">
              <w:trPr>
                <w:trHeight w:val="690"/>
              </w:trPr>
              <w:tc>
                <w:tcPr>
                  <w:tcW w:w="2765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062DEEA2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10. Enter City </w:t>
                  </w:r>
                  <w:r w:rsidRPr="003B2F82">
                    <w:rPr>
                      <w:rFonts w:ascii="Arial" w:eastAsia="Times New Roman" w:hAnsi="Arial" w:cs="Arial"/>
                      <w:i/>
                      <w:color w:val="000000"/>
                      <w:sz w:val="16"/>
                      <w:szCs w:val="16"/>
                      <w:lang w:eastAsia="en-US"/>
                    </w:rPr>
                    <w:t>Pleasant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2B286AA2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9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488FA204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7F8534B5" w14:textId="77777777" w:rsidTr="000C3B08">
              <w:trPr>
                <w:trHeight w:val="690"/>
              </w:trPr>
              <w:tc>
                <w:tcPr>
                  <w:tcW w:w="2765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504D3DD4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11. Select State “</w:t>
                  </w:r>
                  <w:r w:rsidRPr="003B2F82">
                    <w:rPr>
                      <w:rFonts w:ascii="Arial" w:eastAsia="Times New Roman" w:hAnsi="Arial" w:cs="Arial"/>
                      <w:i/>
                      <w:color w:val="000000"/>
                      <w:sz w:val="16"/>
                      <w:szCs w:val="16"/>
                      <w:lang w:eastAsia="en-US"/>
                    </w:rPr>
                    <w:t>Oregon</w:t>
                  </w: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”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3E49DF3C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9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3305C5E2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0D7AACD4" w14:textId="77777777" w:rsidTr="000C3B08">
              <w:trPr>
                <w:trHeight w:val="690"/>
              </w:trPr>
              <w:tc>
                <w:tcPr>
                  <w:tcW w:w="2765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3443FA24" w14:textId="77777777" w:rsidR="00977990" w:rsidRPr="003462D5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3462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lastRenderedPageBreak/>
                    <w:t xml:space="preserve">12. Enter Zip </w:t>
                  </w:r>
                  <w:r w:rsidRPr="003B2F82">
                    <w:rPr>
                      <w:rFonts w:ascii="Arial" w:eastAsia="Times New Roman" w:hAnsi="Arial" w:cs="Arial"/>
                      <w:i/>
                      <w:color w:val="000000"/>
                      <w:sz w:val="16"/>
                      <w:szCs w:val="16"/>
                      <w:lang w:eastAsia="en-US"/>
                    </w:rPr>
                    <w:t>43333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2EE0109E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69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64EA598F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6F379E93" w14:textId="77777777" w:rsidTr="000C3B08">
              <w:trPr>
                <w:gridAfter w:val="1"/>
                <w:wAfter w:w="10" w:type="dxa"/>
                <w:trHeight w:val="690"/>
              </w:trPr>
              <w:tc>
                <w:tcPr>
                  <w:tcW w:w="2765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3644E761" w14:textId="77777777" w:rsidR="00977990" w:rsidRPr="00B96CD4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13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. </w:t>
                  </w: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Click checkbox </w:t>
                  </w:r>
                  <w:r w:rsidRPr="001C793F">
                    <w:rPr>
                      <w:rFonts w:ascii="Arial" w:eastAsia="Times New Roman" w:hAnsi="Arial" w:cs="Arial"/>
                      <w:i/>
                      <w:color w:val="000000"/>
                      <w:sz w:val="16"/>
                      <w:szCs w:val="16"/>
                      <w:lang w:eastAsia="en-US"/>
                    </w:rPr>
                    <w:t>I Agree to Terms &amp; Conditions</w:t>
                  </w: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0C6D4E15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59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585926F0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3253E85A" w14:textId="77777777" w:rsidTr="000C3B08">
              <w:trPr>
                <w:gridAfter w:val="1"/>
                <w:wAfter w:w="10" w:type="dxa"/>
                <w:trHeight w:val="690"/>
              </w:trPr>
              <w:tc>
                <w:tcPr>
                  <w:tcW w:w="276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center"/>
                  <w:hideMark/>
                </w:tcPr>
                <w:p w14:paraId="43CB61FE" w14:textId="77777777" w:rsidR="00977990" w:rsidRPr="00B96CD4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14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. </w:t>
                  </w: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Click “Submit”</w:t>
                  </w:r>
                </w:p>
              </w:tc>
              <w:tc>
                <w:tcPr>
                  <w:tcW w:w="1621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6C7B1906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59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  <w:hideMark/>
                </w:tcPr>
                <w:p w14:paraId="497BED85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6BB6FBC6" w14:textId="77777777" w:rsidTr="000C3B08">
              <w:trPr>
                <w:gridAfter w:val="1"/>
                <w:wAfter w:w="10" w:type="dxa"/>
                <w:trHeight w:val="690"/>
              </w:trPr>
              <w:tc>
                <w:tcPr>
                  <w:tcW w:w="276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14:paraId="580580C9" w14:textId="77777777" w:rsidR="00977990" w:rsidRPr="00B96CD4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A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. </w:t>
                  </w: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Confirm Card was charged</w:t>
                  </w:r>
                </w:p>
              </w:tc>
              <w:tc>
                <w:tcPr>
                  <w:tcW w:w="1621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662A92C8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59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0A4DF4DA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  <w:tr w:rsidR="00977990" w:rsidRPr="00B96CD4" w14:paraId="79101EF3" w14:textId="77777777" w:rsidTr="000C3B08">
              <w:trPr>
                <w:gridAfter w:val="1"/>
                <w:wAfter w:w="10" w:type="dxa"/>
                <w:trHeight w:val="690"/>
              </w:trPr>
              <w:tc>
                <w:tcPr>
                  <w:tcW w:w="276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14:paraId="65E5DE0D" w14:textId="77777777" w:rsidR="00977990" w:rsidRPr="00B96CD4" w:rsidRDefault="00977990" w:rsidP="000C3B08">
                  <w:pPr>
                    <w:spacing w:before="0"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B. Confirm order was stored</w:t>
                  </w:r>
                </w:p>
              </w:tc>
              <w:tc>
                <w:tcPr>
                  <w:tcW w:w="1621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3E849421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>Pass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Fail</w:t>
                  </w:r>
                </w:p>
              </w:tc>
              <w:tc>
                <w:tcPr>
                  <w:tcW w:w="1159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7F33960B" w14:textId="77777777" w:rsidR="00977990" w:rsidRPr="00B96CD4" w:rsidRDefault="00977990" w:rsidP="000C3B08">
                  <w:pPr>
                    <w:spacing w:before="0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Easy 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Standard</w:t>
                  </w:r>
                  <w:r w:rsidRPr="00B96CD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n-US"/>
                    </w:rPr>
                    <w:br/>
                    <w:t>Difficult</w:t>
                  </w:r>
                </w:p>
              </w:tc>
            </w:tr>
          </w:tbl>
          <w:p w14:paraId="7A805353" w14:textId="77777777" w:rsidR="00977990" w:rsidRDefault="00977990" w:rsidP="000C3B08">
            <w:pPr>
              <w:spacing w:beforeAutospacing="1" w:after="100" w:afterAutospacing="1" w:line="240" w:lineRule="auto"/>
              <w:ind w:left="720"/>
            </w:pPr>
          </w:p>
        </w:tc>
      </w:tr>
      <w:tr w:rsidR="00977990" w14:paraId="38F5E0F8" w14:textId="77777777" w:rsidTr="000C3B08">
        <w:trPr>
          <w:tblCellSpacing w:w="15" w:type="dxa"/>
        </w:trPr>
        <w:tc>
          <w:tcPr>
            <w:tcW w:w="0" w:type="auto"/>
            <w:hideMark/>
          </w:tcPr>
          <w:p w14:paraId="113A243E" w14:textId="77777777" w:rsidR="00977990" w:rsidRDefault="00977990" w:rsidP="000C3B08">
            <w:pPr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Notes and Questions:</w:t>
            </w:r>
          </w:p>
        </w:tc>
        <w:tc>
          <w:tcPr>
            <w:tcW w:w="0" w:type="auto"/>
            <w:vAlign w:val="center"/>
            <w:hideMark/>
          </w:tcPr>
          <w:p w14:paraId="7E8D1777" w14:textId="77777777" w:rsidR="00977990" w:rsidRPr="00490B30" w:rsidRDefault="00977990" w:rsidP="00977990">
            <w:pPr>
              <w:numPr>
                <w:ilvl w:val="0"/>
                <w:numId w:val="8"/>
              </w:numPr>
              <w:spacing w:beforeAutospacing="1" w:after="100" w:afterAutospacing="1" w:line="360" w:lineRule="auto"/>
              <w:rPr>
                <w:sz w:val="32"/>
              </w:rPr>
            </w:pPr>
            <w:r w:rsidRPr="00490B30">
              <w:rPr>
                <w:sz w:val="32"/>
              </w:rPr>
              <w:t>________________</w:t>
            </w:r>
            <w:r>
              <w:rPr>
                <w:sz w:val="32"/>
              </w:rPr>
              <w:t>_______________</w:t>
            </w:r>
          </w:p>
          <w:p w14:paraId="05CA323C" w14:textId="77777777" w:rsidR="00977990" w:rsidRDefault="00977990" w:rsidP="00977990">
            <w:pPr>
              <w:numPr>
                <w:ilvl w:val="0"/>
                <w:numId w:val="8"/>
              </w:numPr>
              <w:spacing w:beforeAutospacing="1" w:after="100" w:afterAutospacing="1" w:line="360" w:lineRule="auto"/>
            </w:pPr>
            <w:r w:rsidRPr="00490B30">
              <w:rPr>
                <w:sz w:val="32"/>
              </w:rPr>
              <w:t>_________________</w:t>
            </w:r>
            <w:r>
              <w:rPr>
                <w:sz w:val="32"/>
              </w:rPr>
              <w:t>______________</w:t>
            </w:r>
          </w:p>
        </w:tc>
      </w:tr>
    </w:tbl>
    <w:p w14:paraId="4BC45446" w14:textId="77777777" w:rsidR="00977990" w:rsidRDefault="00977990" w:rsidP="00977990">
      <w:pPr>
        <w:pStyle w:val="Heading1"/>
        <w:rPr>
          <w:rStyle w:val="IntenseEmphasis"/>
          <w:color w:val="auto"/>
        </w:rPr>
      </w:pPr>
    </w:p>
    <w:p w14:paraId="45E1D486" w14:textId="77777777" w:rsidR="00977990" w:rsidRPr="00C029BF" w:rsidRDefault="00977990" w:rsidP="00977990">
      <w:pPr>
        <w:rPr>
          <w:rFonts w:asciiTheme="majorHAnsi" w:eastAsiaTheme="majorEastAsia" w:hAnsiTheme="majorHAnsi" w:cstheme="majorBidi"/>
          <w:b/>
          <w:bCs/>
          <w:caps/>
          <w:spacing w:val="10"/>
          <w:sz w:val="32"/>
          <w:szCs w:val="32"/>
        </w:rPr>
      </w:pPr>
    </w:p>
    <w:p w14:paraId="03A30362" w14:textId="77777777" w:rsidR="00DB65A0" w:rsidRDefault="00DB65A0">
      <w:pPr>
        <w:rPr>
          <w:noProof/>
          <w:color w:val="323232" w:themeColor="text2"/>
          <w:sz w:val="32"/>
          <w:szCs w:val="40"/>
        </w:rPr>
      </w:pPr>
    </w:p>
    <w:p w14:paraId="1FC56CE4" w14:textId="77777777" w:rsidR="00DE6F1A" w:rsidRPr="0036031B" w:rsidRDefault="00DE6F1A" w:rsidP="0036031B">
      <w:pPr>
        <w:rPr>
          <w:caps/>
          <w:noProof/>
          <w:color w:val="511707" w:themeColor="accent1" w:themeShade="7F"/>
          <w:spacing w:val="15"/>
        </w:rPr>
        <w:sectPr w:rsidR="00DE6F1A" w:rsidRPr="0036031B" w:rsidSect="00D7697D">
          <w:footerReference w:type="first" r:id="rId13"/>
          <w:pgSz w:w="12240" w:h="15840"/>
          <w:pgMar w:top="1440" w:right="1440" w:bottom="1440" w:left="1440" w:header="720" w:footer="720" w:gutter="0"/>
          <w:pgNumType w:fmt="upperRoman" w:start="1" w:chapStyle="1"/>
          <w:cols w:space="720"/>
          <w:titlePg/>
          <w:docGrid w:linePitch="360"/>
        </w:sectPr>
      </w:pPr>
    </w:p>
    <w:p w14:paraId="73EF39B2" w14:textId="77777777" w:rsidR="005F6AB5" w:rsidRDefault="00E230B7" w:rsidP="005F6AB5">
      <w:pPr>
        <w:pStyle w:val="Title"/>
        <w:rPr>
          <w:noProof/>
        </w:rPr>
      </w:pPr>
      <w:r>
        <w:rPr>
          <w:noProof/>
        </w:rPr>
        <w:lastRenderedPageBreak/>
        <w:t>Appendix B</w:t>
      </w:r>
    </w:p>
    <w:p w14:paraId="3B855DD2" w14:textId="77777777" w:rsidR="0065651F" w:rsidRDefault="00B33198" w:rsidP="0065651F">
      <w:pPr>
        <w:pStyle w:val="Heading2"/>
      </w:pPr>
      <w:bookmarkStart w:id="28" w:name="_Toc479874959"/>
      <w:r>
        <w:rPr>
          <w:noProof/>
        </w:rPr>
        <w:t xml:space="preserve">ERD </w:t>
      </w:r>
      <w:r w:rsidR="00DE6F1A" w:rsidRPr="00AB24E7">
        <w:t>Diagram</w:t>
      </w:r>
      <w:bookmarkEnd w:id="28"/>
    </w:p>
    <w:p w14:paraId="066D1A62" w14:textId="77777777" w:rsidR="00CB0AF0" w:rsidRDefault="00B33198" w:rsidP="00B33198">
      <w:pPr>
        <w:pStyle w:val="NoSpacing"/>
      </w:pPr>
      <w:r>
        <w:t>TBD</w:t>
      </w:r>
    </w:p>
    <w:p w14:paraId="2299D3F5" w14:textId="77777777" w:rsidR="00E230B7" w:rsidRDefault="002D0CA4" w:rsidP="002D0CA4">
      <w:pPr>
        <w:pStyle w:val="Title"/>
      </w:pPr>
      <w:r>
        <w:t>Appendix C</w:t>
      </w:r>
    </w:p>
    <w:p w14:paraId="026513E2" w14:textId="77777777" w:rsidR="002D0CA4" w:rsidRDefault="00B725F9" w:rsidP="0077139C">
      <w:pPr>
        <w:pStyle w:val="Heading2"/>
      </w:pPr>
      <w:bookmarkStart w:id="29" w:name="_Toc479874960"/>
      <w:r>
        <w:t>Fully baked Use Case</w:t>
      </w:r>
      <w:bookmarkEnd w:id="29"/>
    </w:p>
    <w:p w14:paraId="7AB86937" w14:textId="77777777" w:rsidR="002D0CA4" w:rsidRPr="002D0CA4" w:rsidRDefault="002D0CA4" w:rsidP="002D0CA4"/>
    <w:p w14:paraId="0FA951F4" w14:textId="77777777" w:rsidR="00E3406F" w:rsidRDefault="00B725F9" w:rsidP="002D0CA4">
      <w:pPr>
        <w:rPr>
          <w:sz w:val="24"/>
          <w:szCs w:val="24"/>
        </w:rPr>
      </w:pPr>
      <w:r>
        <w:rPr>
          <w:sz w:val="24"/>
          <w:szCs w:val="24"/>
        </w:rPr>
        <w:t>TBD</w:t>
      </w:r>
    </w:p>
    <w:p w14:paraId="6DB9C87E" w14:textId="77777777" w:rsidR="00CB0AF0" w:rsidRDefault="00CB0AF0" w:rsidP="002D0CA4">
      <w:pPr>
        <w:rPr>
          <w:sz w:val="24"/>
          <w:szCs w:val="24"/>
        </w:rPr>
      </w:pPr>
    </w:p>
    <w:p w14:paraId="0B4D7539" w14:textId="77777777" w:rsidR="00CB0AF0" w:rsidRDefault="00CB0AF0" w:rsidP="002D0CA4">
      <w:pPr>
        <w:rPr>
          <w:sz w:val="24"/>
          <w:szCs w:val="24"/>
        </w:rPr>
      </w:pPr>
    </w:p>
    <w:p w14:paraId="3596D177" w14:textId="77777777" w:rsidR="00CB0AF0" w:rsidRDefault="00CB0AF0" w:rsidP="002D0CA4">
      <w:pPr>
        <w:rPr>
          <w:sz w:val="24"/>
          <w:szCs w:val="24"/>
        </w:rPr>
      </w:pPr>
    </w:p>
    <w:p w14:paraId="75EEA030" w14:textId="77777777" w:rsidR="00CB0AF0" w:rsidRDefault="00CB0AF0" w:rsidP="002D0CA4">
      <w:pPr>
        <w:rPr>
          <w:sz w:val="24"/>
          <w:szCs w:val="24"/>
        </w:rPr>
      </w:pPr>
    </w:p>
    <w:p w14:paraId="5E844919" w14:textId="77777777" w:rsidR="00E3406F" w:rsidRDefault="00E3406F" w:rsidP="00B33198"/>
    <w:sectPr w:rsidR="00E3406F" w:rsidSect="00D7697D">
      <w:pgSz w:w="12240" w:h="15840"/>
      <w:pgMar w:top="1440" w:right="1440" w:bottom="1440" w:left="1440" w:header="720" w:footer="720" w:gutter="0"/>
      <w:pgNumType w:fmt="upp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38391" w14:textId="77777777" w:rsidR="00B33198" w:rsidRDefault="00B33198">
      <w:r>
        <w:separator/>
      </w:r>
    </w:p>
    <w:p w14:paraId="373B4644" w14:textId="77777777" w:rsidR="00B33198" w:rsidRDefault="00B33198"/>
  </w:endnote>
  <w:endnote w:type="continuationSeparator" w:id="0">
    <w:p w14:paraId="3617D67B" w14:textId="77777777" w:rsidR="00B33198" w:rsidRDefault="00B33198">
      <w:r>
        <w:continuationSeparator/>
      </w:r>
    </w:p>
    <w:p w14:paraId="4B8C0DB7" w14:textId="77777777" w:rsidR="00B33198" w:rsidRDefault="00B331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content"/>
    </w:tblPr>
    <w:tblGrid>
      <w:gridCol w:w="187"/>
      <w:gridCol w:w="8705"/>
      <w:gridCol w:w="468"/>
    </w:tblGrid>
    <w:tr w:rsidR="00B33198" w14:paraId="3E357E14" w14:textId="77777777" w:rsidTr="000C3B08">
      <w:trPr>
        <w:trHeight w:hRule="exact" w:val="360"/>
      </w:trPr>
      <w:tc>
        <w:tcPr>
          <w:tcW w:w="100" w:type="pct"/>
          <w:shd w:val="clear" w:color="auto" w:fill="A5300F" w:themeFill="accent1"/>
          <w:vAlign w:val="center"/>
        </w:tcPr>
        <w:p w14:paraId="5DF84F96" w14:textId="77777777" w:rsidR="00B33198" w:rsidRDefault="00B33198" w:rsidP="000C3B08">
          <w:pPr>
            <w:pStyle w:val="Footer"/>
            <w:spacing w:before="40" w:after="40"/>
            <w:rPr>
              <w:color w:val="FFFFFF" w:themeColor="background1"/>
            </w:rPr>
          </w:pPr>
        </w:p>
      </w:tc>
      <w:tc>
        <w:tcPr>
          <w:tcW w:w="4650" w:type="pct"/>
          <w:shd w:val="clear" w:color="auto" w:fill="5E473D" w:themeFill="accent5" w:themeFillShade="BF"/>
          <w:vAlign w:val="center"/>
        </w:tcPr>
        <w:p w14:paraId="1A121FAF" w14:textId="77777777" w:rsidR="00B33198" w:rsidRDefault="00B33198" w:rsidP="000C3B08">
          <w:pPr>
            <w:pStyle w:val="Footer"/>
            <w:spacing w:before="40" w:after="40"/>
            <w:ind w:left="144" w:right="144"/>
            <w:rPr>
              <w:color w:val="FFFFFF" w:themeColor="background1"/>
            </w:rPr>
          </w:pPr>
          <w:r>
            <w:rPr>
              <w:color w:val="FFFFFF" w:themeColor="background1"/>
            </w:rPr>
            <w:t>Project Test Plan</w:t>
          </w:r>
        </w:p>
      </w:tc>
      <w:tc>
        <w:tcPr>
          <w:tcW w:w="250" w:type="pct"/>
          <w:shd w:val="clear" w:color="auto" w:fill="A5300F" w:themeFill="accent1"/>
          <w:vAlign w:val="center"/>
        </w:tcPr>
        <w:p w14:paraId="44564F85" w14:textId="77777777" w:rsidR="00B33198" w:rsidRDefault="00B33198" w:rsidP="000C3B08">
          <w:pPr>
            <w:pStyle w:val="Footer"/>
            <w:spacing w:before="40" w:after="40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570F57">
            <w:rPr>
              <w:noProof/>
              <w:color w:val="FFFFFF" w:themeColor="background1"/>
            </w:rPr>
            <w:t>IX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5329A29" w14:textId="77777777" w:rsidR="00B33198" w:rsidRDefault="00B3319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content"/>
    </w:tblPr>
    <w:tblGrid>
      <w:gridCol w:w="187"/>
      <w:gridCol w:w="8705"/>
      <w:gridCol w:w="468"/>
    </w:tblGrid>
    <w:tr w:rsidR="00B33198" w14:paraId="4F0DD52D" w14:textId="77777777" w:rsidTr="000C3B08">
      <w:trPr>
        <w:trHeight w:hRule="exact" w:val="360"/>
      </w:trPr>
      <w:tc>
        <w:tcPr>
          <w:tcW w:w="100" w:type="pct"/>
          <w:shd w:val="clear" w:color="auto" w:fill="A5300F" w:themeFill="accent1"/>
          <w:vAlign w:val="center"/>
        </w:tcPr>
        <w:p w14:paraId="38081B4A" w14:textId="77777777" w:rsidR="00B33198" w:rsidRDefault="00B33198" w:rsidP="000C3B08">
          <w:pPr>
            <w:pStyle w:val="Footer"/>
            <w:spacing w:before="40" w:after="40"/>
            <w:rPr>
              <w:color w:val="FFFFFF" w:themeColor="background1"/>
            </w:rPr>
          </w:pPr>
        </w:p>
      </w:tc>
      <w:tc>
        <w:tcPr>
          <w:tcW w:w="4650" w:type="pct"/>
          <w:shd w:val="clear" w:color="auto" w:fill="5E473D" w:themeFill="accent5" w:themeFillShade="BF"/>
          <w:vAlign w:val="center"/>
        </w:tcPr>
        <w:p w14:paraId="2A0BC1BF" w14:textId="77777777" w:rsidR="00B33198" w:rsidRDefault="00B33198" w:rsidP="000C3B08">
          <w:pPr>
            <w:pStyle w:val="Footer"/>
            <w:spacing w:before="40" w:after="40"/>
            <w:ind w:left="144" w:right="144"/>
            <w:rPr>
              <w:color w:val="FFFFFF" w:themeColor="background1"/>
            </w:rPr>
          </w:pPr>
          <w:r>
            <w:rPr>
              <w:color w:val="FFFFFF" w:themeColor="background1"/>
            </w:rPr>
            <w:t>Project Test Plan</w:t>
          </w:r>
        </w:p>
      </w:tc>
      <w:tc>
        <w:tcPr>
          <w:tcW w:w="250" w:type="pct"/>
          <w:shd w:val="clear" w:color="auto" w:fill="A5300F" w:themeFill="accent1"/>
          <w:vAlign w:val="center"/>
        </w:tcPr>
        <w:p w14:paraId="20148A64" w14:textId="77777777" w:rsidR="00B33198" w:rsidRDefault="00B33198" w:rsidP="000C3B08">
          <w:pPr>
            <w:pStyle w:val="Footer"/>
            <w:spacing w:before="40" w:after="40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570F57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0B7F7B0" w14:textId="77777777" w:rsidR="00B33198" w:rsidRDefault="00B3319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66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content"/>
    </w:tblPr>
    <w:tblGrid>
      <w:gridCol w:w="208"/>
      <w:gridCol w:w="9691"/>
      <w:gridCol w:w="521"/>
    </w:tblGrid>
    <w:tr w:rsidR="00B33198" w14:paraId="066D07A9" w14:textId="77777777" w:rsidTr="008C6E9F">
      <w:trPr>
        <w:trHeight w:hRule="exact" w:val="413"/>
      </w:trPr>
      <w:tc>
        <w:tcPr>
          <w:tcW w:w="100" w:type="pct"/>
          <w:shd w:val="clear" w:color="auto" w:fill="A5300F" w:themeFill="accent1"/>
          <w:vAlign w:val="center"/>
        </w:tcPr>
        <w:p w14:paraId="568F5DBF" w14:textId="77777777" w:rsidR="00B33198" w:rsidRDefault="00B33198" w:rsidP="00D467B9">
          <w:pPr>
            <w:pStyle w:val="Footer"/>
            <w:spacing w:before="40" w:after="40"/>
            <w:rPr>
              <w:color w:val="FFFFFF" w:themeColor="background1"/>
            </w:rPr>
          </w:pPr>
        </w:p>
        <w:p w14:paraId="550C557B" w14:textId="77777777" w:rsidR="00B33198" w:rsidRDefault="00B33198" w:rsidP="00D467B9">
          <w:pPr>
            <w:pStyle w:val="Footer"/>
            <w:spacing w:before="40" w:after="40"/>
            <w:rPr>
              <w:color w:val="FFFFFF" w:themeColor="background1"/>
            </w:rPr>
          </w:pPr>
        </w:p>
        <w:p w14:paraId="55383B81" w14:textId="77777777" w:rsidR="00B33198" w:rsidRDefault="00B33198" w:rsidP="00D467B9">
          <w:pPr>
            <w:pStyle w:val="Footer"/>
            <w:spacing w:before="40" w:after="40"/>
            <w:rPr>
              <w:color w:val="FFFFFF" w:themeColor="background1"/>
            </w:rPr>
          </w:pPr>
        </w:p>
        <w:p w14:paraId="694FAC50" w14:textId="77777777" w:rsidR="00B33198" w:rsidRDefault="00B33198" w:rsidP="00D467B9">
          <w:pPr>
            <w:pStyle w:val="Footer"/>
            <w:spacing w:before="40" w:after="40"/>
            <w:rPr>
              <w:color w:val="FFFFFF" w:themeColor="background1"/>
            </w:rPr>
          </w:pPr>
        </w:p>
      </w:tc>
      <w:tc>
        <w:tcPr>
          <w:tcW w:w="4650" w:type="pct"/>
          <w:shd w:val="clear" w:color="auto" w:fill="5E473D" w:themeFill="accent5" w:themeFillShade="BF"/>
          <w:vAlign w:val="center"/>
        </w:tcPr>
        <w:p w14:paraId="30925AD8" w14:textId="77777777" w:rsidR="00B33198" w:rsidRDefault="00B33198" w:rsidP="00D467B9">
          <w:pPr>
            <w:pStyle w:val="Footer"/>
            <w:spacing w:before="40" w:after="40"/>
            <w:ind w:left="144" w:right="144"/>
            <w:rPr>
              <w:color w:val="FFFFFF" w:themeColor="background1"/>
            </w:rPr>
          </w:pPr>
          <w:r>
            <w:rPr>
              <w:color w:val="FFFFFF" w:themeColor="background1"/>
            </w:rPr>
            <w:t>Project Test Plan</w:t>
          </w:r>
        </w:p>
      </w:tc>
      <w:tc>
        <w:tcPr>
          <w:tcW w:w="250" w:type="pct"/>
          <w:shd w:val="clear" w:color="auto" w:fill="A5300F" w:themeFill="accent1"/>
          <w:vAlign w:val="center"/>
        </w:tcPr>
        <w:p w14:paraId="79B3EBE1" w14:textId="77777777" w:rsidR="00B33198" w:rsidRDefault="00B33198" w:rsidP="008C6E9F">
          <w:pPr>
            <w:pStyle w:val="Footer"/>
            <w:spacing w:before="40" w:after="40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570F57">
            <w:rPr>
              <w:noProof/>
              <w:color w:val="FFFFFF" w:themeColor="background1"/>
            </w:rPr>
            <w:t>X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FCB87AF" w14:textId="77777777" w:rsidR="00B33198" w:rsidRDefault="00B33198" w:rsidP="00CB0AF0">
    <w:pPr>
      <w:tabs>
        <w:tab w:val="left" w:pos="2055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5F0604" w14:textId="77777777" w:rsidR="00B33198" w:rsidRDefault="00B33198">
      <w:r>
        <w:separator/>
      </w:r>
    </w:p>
    <w:p w14:paraId="7C76B25F" w14:textId="77777777" w:rsidR="00B33198" w:rsidRDefault="00B33198"/>
  </w:footnote>
  <w:footnote w:type="continuationSeparator" w:id="0">
    <w:p w14:paraId="28BBBEC7" w14:textId="77777777" w:rsidR="00B33198" w:rsidRDefault="00B33198">
      <w:r>
        <w:continuationSeparator/>
      </w:r>
    </w:p>
    <w:p w14:paraId="4592B222" w14:textId="77777777" w:rsidR="00B33198" w:rsidRDefault="00B3319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541EA0"/>
    <w:multiLevelType w:val="multilevel"/>
    <w:tmpl w:val="384C09B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2">
    <w:nsid w:val="020A6A48"/>
    <w:multiLevelType w:val="hybridMultilevel"/>
    <w:tmpl w:val="1B5ACCE4"/>
    <w:lvl w:ilvl="0" w:tplc="0409000F">
      <w:start w:val="1"/>
      <w:numFmt w:val="decimal"/>
      <w:lvlText w:val="%1."/>
      <w:lvlJc w:val="left"/>
      <w:pPr>
        <w:ind w:left="-359" w:hanging="360"/>
      </w:pPr>
    </w:lvl>
    <w:lvl w:ilvl="1" w:tplc="04090019" w:tentative="1">
      <w:start w:val="1"/>
      <w:numFmt w:val="lowerLetter"/>
      <w:lvlText w:val="%2."/>
      <w:lvlJc w:val="left"/>
      <w:pPr>
        <w:ind w:left="361" w:hanging="360"/>
      </w:pPr>
    </w:lvl>
    <w:lvl w:ilvl="2" w:tplc="0409001B" w:tentative="1">
      <w:start w:val="1"/>
      <w:numFmt w:val="lowerRoman"/>
      <w:lvlText w:val="%3."/>
      <w:lvlJc w:val="right"/>
      <w:pPr>
        <w:ind w:left="1081" w:hanging="180"/>
      </w:pPr>
    </w:lvl>
    <w:lvl w:ilvl="3" w:tplc="0409000F" w:tentative="1">
      <w:start w:val="1"/>
      <w:numFmt w:val="decimal"/>
      <w:lvlText w:val="%4."/>
      <w:lvlJc w:val="left"/>
      <w:pPr>
        <w:ind w:left="1801" w:hanging="360"/>
      </w:pPr>
    </w:lvl>
    <w:lvl w:ilvl="4" w:tplc="04090019" w:tentative="1">
      <w:start w:val="1"/>
      <w:numFmt w:val="lowerLetter"/>
      <w:lvlText w:val="%5."/>
      <w:lvlJc w:val="left"/>
      <w:pPr>
        <w:ind w:left="2521" w:hanging="360"/>
      </w:pPr>
    </w:lvl>
    <w:lvl w:ilvl="5" w:tplc="0409001B" w:tentative="1">
      <w:start w:val="1"/>
      <w:numFmt w:val="lowerRoman"/>
      <w:lvlText w:val="%6."/>
      <w:lvlJc w:val="right"/>
      <w:pPr>
        <w:ind w:left="3241" w:hanging="180"/>
      </w:pPr>
    </w:lvl>
    <w:lvl w:ilvl="6" w:tplc="0409000F" w:tentative="1">
      <w:start w:val="1"/>
      <w:numFmt w:val="decimal"/>
      <w:lvlText w:val="%7."/>
      <w:lvlJc w:val="left"/>
      <w:pPr>
        <w:ind w:left="3961" w:hanging="360"/>
      </w:pPr>
    </w:lvl>
    <w:lvl w:ilvl="7" w:tplc="04090019" w:tentative="1">
      <w:start w:val="1"/>
      <w:numFmt w:val="lowerLetter"/>
      <w:lvlText w:val="%8."/>
      <w:lvlJc w:val="left"/>
      <w:pPr>
        <w:ind w:left="4681" w:hanging="360"/>
      </w:pPr>
    </w:lvl>
    <w:lvl w:ilvl="8" w:tplc="0409001B" w:tentative="1">
      <w:start w:val="1"/>
      <w:numFmt w:val="lowerRoman"/>
      <w:lvlText w:val="%9."/>
      <w:lvlJc w:val="right"/>
      <w:pPr>
        <w:ind w:left="5401" w:hanging="180"/>
      </w:pPr>
    </w:lvl>
  </w:abstractNum>
  <w:abstractNum w:abstractNumId="3">
    <w:nsid w:val="03D36143"/>
    <w:multiLevelType w:val="hybridMultilevel"/>
    <w:tmpl w:val="02BC2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8079AC"/>
    <w:multiLevelType w:val="multilevel"/>
    <w:tmpl w:val="25C2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570306"/>
    <w:multiLevelType w:val="multilevel"/>
    <w:tmpl w:val="E3D4F126"/>
    <w:lvl w:ilvl="0">
      <w:start w:val="1"/>
      <w:numFmt w:val="decimal"/>
      <w:lvlText w:val="%1."/>
      <w:lvlJc w:val="left"/>
      <w:pPr>
        <w:ind w:left="360" w:firstLine="0"/>
      </w:pPr>
      <w:rPr>
        <w:rFonts w:asciiTheme="minorHAnsi" w:eastAsiaTheme="minorEastAsia" w:hAnsiTheme="minorHAnsi" w:cstheme="minorBidi"/>
        <w:b/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6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E3191"/>
    <w:multiLevelType w:val="multilevel"/>
    <w:tmpl w:val="86C00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E35E20"/>
    <w:multiLevelType w:val="multilevel"/>
    <w:tmpl w:val="60B69F04"/>
    <w:lvl w:ilvl="0">
      <w:start w:val="1"/>
      <w:numFmt w:val="decimal"/>
      <w:lvlText w:val="%1."/>
      <w:lvlJc w:val="left"/>
      <w:pPr>
        <w:ind w:left="360" w:firstLine="0"/>
      </w:pPr>
      <w:rPr>
        <w:rFonts w:asciiTheme="minorHAnsi" w:eastAsiaTheme="minorEastAsia" w:hAnsiTheme="minorHAnsi" w:cstheme="minorBidi"/>
        <w:b/>
        <w:vertAlign w:val="baseline"/>
      </w:rPr>
    </w:lvl>
    <w:lvl w:ilvl="1">
      <w:start w:val="1"/>
      <w:numFmt w:val="decimal"/>
      <w:lvlText w:val="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9">
    <w:nsid w:val="4DFC1009"/>
    <w:multiLevelType w:val="multilevel"/>
    <w:tmpl w:val="BDC849D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10">
    <w:nsid w:val="50DC459A"/>
    <w:multiLevelType w:val="multilevel"/>
    <w:tmpl w:val="DFAA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79729D"/>
    <w:multiLevelType w:val="hybridMultilevel"/>
    <w:tmpl w:val="79481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E427B"/>
    <w:multiLevelType w:val="multilevel"/>
    <w:tmpl w:val="60B69F04"/>
    <w:lvl w:ilvl="0">
      <w:start w:val="1"/>
      <w:numFmt w:val="decimal"/>
      <w:lvlText w:val="%1."/>
      <w:lvlJc w:val="left"/>
      <w:pPr>
        <w:ind w:left="360" w:firstLine="0"/>
      </w:pPr>
      <w:rPr>
        <w:rFonts w:asciiTheme="minorHAnsi" w:eastAsiaTheme="minorEastAsia" w:hAnsiTheme="minorHAnsi" w:cstheme="minorBidi"/>
        <w:b/>
        <w:vertAlign w:val="baseline"/>
      </w:rPr>
    </w:lvl>
    <w:lvl w:ilvl="1">
      <w:start w:val="1"/>
      <w:numFmt w:val="decimal"/>
      <w:lvlText w:val="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13">
    <w:nsid w:val="62326C0C"/>
    <w:multiLevelType w:val="multilevel"/>
    <w:tmpl w:val="60B69F04"/>
    <w:lvl w:ilvl="0">
      <w:start w:val="1"/>
      <w:numFmt w:val="decimal"/>
      <w:lvlText w:val="%1."/>
      <w:lvlJc w:val="left"/>
      <w:pPr>
        <w:ind w:left="360" w:firstLine="0"/>
      </w:pPr>
      <w:rPr>
        <w:rFonts w:asciiTheme="minorHAnsi" w:eastAsiaTheme="minorEastAsia" w:hAnsiTheme="minorHAnsi" w:cstheme="minorBidi"/>
        <w:b/>
        <w:vertAlign w:val="baseline"/>
      </w:rPr>
    </w:lvl>
    <w:lvl w:ilvl="1">
      <w:start w:val="1"/>
      <w:numFmt w:val="decimal"/>
      <w:lvlText w:val="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14">
    <w:nsid w:val="6B8E6F2E"/>
    <w:multiLevelType w:val="multilevel"/>
    <w:tmpl w:val="EE42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1952BE"/>
    <w:multiLevelType w:val="multilevel"/>
    <w:tmpl w:val="60B69F04"/>
    <w:lvl w:ilvl="0">
      <w:start w:val="1"/>
      <w:numFmt w:val="decimal"/>
      <w:lvlText w:val="%1."/>
      <w:lvlJc w:val="left"/>
      <w:pPr>
        <w:ind w:left="360" w:firstLine="0"/>
      </w:pPr>
      <w:rPr>
        <w:rFonts w:asciiTheme="minorHAnsi" w:eastAsiaTheme="minorEastAsia" w:hAnsiTheme="minorHAnsi" w:cstheme="minorBidi"/>
        <w:b/>
        <w:vertAlign w:val="baseline"/>
      </w:rPr>
    </w:lvl>
    <w:lvl w:ilvl="1">
      <w:start w:val="1"/>
      <w:numFmt w:val="decimal"/>
      <w:lvlText w:val="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5"/>
  </w:num>
  <w:num w:numId="5">
    <w:abstractNumId w:val="9"/>
  </w:num>
  <w:num w:numId="6">
    <w:abstractNumId w:val="5"/>
  </w:num>
  <w:num w:numId="7">
    <w:abstractNumId w:val="4"/>
  </w:num>
  <w:num w:numId="8">
    <w:abstractNumId w:val="14"/>
  </w:num>
  <w:num w:numId="9">
    <w:abstractNumId w:val="7"/>
  </w:num>
  <w:num w:numId="10">
    <w:abstractNumId w:val="10"/>
  </w:num>
  <w:num w:numId="11">
    <w:abstractNumId w:val="3"/>
  </w:num>
  <w:num w:numId="12">
    <w:abstractNumId w:val="11"/>
  </w:num>
  <w:num w:numId="13">
    <w:abstractNumId w:val="2"/>
  </w:num>
  <w:num w:numId="14">
    <w:abstractNumId w:val="13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B7"/>
    <w:rsid w:val="00041D98"/>
    <w:rsid w:val="000A6E6E"/>
    <w:rsid w:val="000C3B08"/>
    <w:rsid w:val="00120746"/>
    <w:rsid w:val="00142A1A"/>
    <w:rsid w:val="00184FDA"/>
    <w:rsid w:val="001A7AD2"/>
    <w:rsid w:val="00242946"/>
    <w:rsid w:val="00243FEF"/>
    <w:rsid w:val="002D0CA4"/>
    <w:rsid w:val="00325C14"/>
    <w:rsid w:val="003462D5"/>
    <w:rsid w:val="0036031B"/>
    <w:rsid w:val="003679A4"/>
    <w:rsid w:val="00377E6A"/>
    <w:rsid w:val="003940D6"/>
    <w:rsid w:val="003B2F82"/>
    <w:rsid w:val="003B63F3"/>
    <w:rsid w:val="003E177F"/>
    <w:rsid w:val="004303A5"/>
    <w:rsid w:val="00443862"/>
    <w:rsid w:val="00445254"/>
    <w:rsid w:val="0047684F"/>
    <w:rsid w:val="00490B30"/>
    <w:rsid w:val="004A67B7"/>
    <w:rsid w:val="004D2F71"/>
    <w:rsid w:val="004E4C54"/>
    <w:rsid w:val="005645E7"/>
    <w:rsid w:val="00570F57"/>
    <w:rsid w:val="00574A17"/>
    <w:rsid w:val="00583ADD"/>
    <w:rsid w:val="00584CD1"/>
    <w:rsid w:val="005910DF"/>
    <w:rsid w:val="005A3A88"/>
    <w:rsid w:val="005B3091"/>
    <w:rsid w:val="005F6121"/>
    <w:rsid w:val="005F6AB5"/>
    <w:rsid w:val="0065651F"/>
    <w:rsid w:val="0069307D"/>
    <w:rsid w:val="00746E9A"/>
    <w:rsid w:val="00756B33"/>
    <w:rsid w:val="0077139C"/>
    <w:rsid w:val="00777BEF"/>
    <w:rsid w:val="00795C54"/>
    <w:rsid w:val="00796C5C"/>
    <w:rsid w:val="007F7C31"/>
    <w:rsid w:val="008C55A2"/>
    <w:rsid w:val="008C6E9F"/>
    <w:rsid w:val="009165D5"/>
    <w:rsid w:val="009278F4"/>
    <w:rsid w:val="00947C8A"/>
    <w:rsid w:val="00965400"/>
    <w:rsid w:val="00977990"/>
    <w:rsid w:val="009A4498"/>
    <w:rsid w:val="009E54ED"/>
    <w:rsid w:val="00A13057"/>
    <w:rsid w:val="00A708EB"/>
    <w:rsid w:val="00A77375"/>
    <w:rsid w:val="00AB24E7"/>
    <w:rsid w:val="00AB69D8"/>
    <w:rsid w:val="00AD3B52"/>
    <w:rsid w:val="00B15386"/>
    <w:rsid w:val="00B31764"/>
    <w:rsid w:val="00B33198"/>
    <w:rsid w:val="00B54186"/>
    <w:rsid w:val="00B725F9"/>
    <w:rsid w:val="00B96CD4"/>
    <w:rsid w:val="00BD01BA"/>
    <w:rsid w:val="00BD2572"/>
    <w:rsid w:val="00C047FD"/>
    <w:rsid w:val="00C12354"/>
    <w:rsid w:val="00CA4DC9"/>
    <w:rsid w:val="00CB0AF0"/>
    <w:rsid w:val="00CB2257"/>
    <w:rsid w:val="00D24F77"/>
    <w:rsid w:val="00D37417"/>
    <w:rsid w:val="00D4341F"/>
    <w:rsid w:val="00D467B9"/>
    <w:rsid w:val="00D7697D"/>
    <w:rsid w:val="00D93F8C"/>
    <w:rsid w:val="00DA7B78"/>
    <w:rsid w:val="00DB65A0"/>
    <w:rsid w:val="00DE6F1A"/>
    <w:rsid w:val="00E230B7"/>
    <w:rsid w:val="00E3406F"/>
    <w:rsid w:val="00E50315"/>
    <w:rsid w:val="00E717E7"/>
    <w:rsid w:val="00E901E7"/>
    <w:rsid w:val="00E911CB"/>
    <w:rsid w:val="00EA35AC"/>
    <w:rsid w:val="00ED7693"/>
    <w:rsid w:val="00EE0794"/>
    <w:rsid w:val="00F11220"/>
    <w:rsid w:val="00F83B26"/>
    <w:rsid w:val="00F93337"/>
    <w:rsid w:val="00F95C95"/>
    <w:rsid w:val="00FF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D22D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1E7"/>
  </w:style>
  <w:style w:type="paragraph" w:styleId="Heading1">
    <w:name w:val="heading 1"/>
    <w:basedOn w:val="Normal"/>
    <w:next w:val="Normal"/>
    <w:link w:val="Heading1Char"/>
    <w:uiPriority w:val="9"/>
    <w:qFormat/>
    <w:rsid w:val="00E901E7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1E7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1E7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1E7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1E7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1E7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1E7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1E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1E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1E7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901E7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901E7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901E7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1E7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1E7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1E7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1E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1E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01E7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901E7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1E7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1E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901E7"/>
    <w:rPr>
      <w:caps/>
      <w:color w:val="595959" w:themeColor="text1" w:themeTint="A6"/>
      <w:spacing w:val="10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901E7"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bottom w:val="single" w:sz="4" w:space="0" w:color="EE6D49" w:themeColor="accent1" w:themeTint="99"/>
        </w:tcBorders>
      </w:tcPr>
    </w:tblStylePr>
    <w:tblStylePr w:type="nwCell">
      <w:tblPr/>
      <w:tcPr>
        <w:tcBorders>
          <w:bottom w:val="single" w:sz="4" w:space="0" w:color="EE6D49" w:themeColor="accent1" w:themeTint="99"/>
        </w:tcBorders>
      </w:tcPr>
    </w:tblStylePr>
    <w:tblStylePr w:type="seCell">
      <w:tblPr/>
      <w:tcPr>
        <w:tcBorders>
          <w:top w:val="single" w:sz="4" w:space="0" w:color="EE6D49" w:themeColor="accent1" w:themeTint="99"/>
        </w:tcBorders>
      </w:tcPr>
    </w:tblStylePr>
    <w:tblStylePr w:type="swCell">
      <w:tblPr/>
      <w:tcPr>
        <w:tcBorders>
          <w:top w:val="single" w:sz="4" w:space="0" w:color="EE6D49" w:themeColor="accent1" w:themeTint="99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7B230B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300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300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300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300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0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0F" w:themeFill="accent1"/>
      </w:tcPr>
    </w:tblStylePr>
    <w:tblStylePr w:type="band1Vert">
      <w:tblPr/>
      <w:tcPr>
        <w:shd w:val="clear" w:color="auto" w:fill="F49E86" w:themeFill="accent1" w:themeFillTint="66"/>
      </w:tcPr>
    </w:tblStylePr>
    <w:tblStylePr w:type="band1Horz">
      <w:tblPr/>
      <w:tcPr>
        <w:shd w:val="clear" w:color="auto" w:fill="F49E86" w:themeFill="accent1" w:themeFillTint="66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7D49" w:themeColor="accent6"/>
          <w:left w:val="single" w:sz="4" w:space="0" w:color="B27D49" w:themeColor="accent6"/>
          <w:bottom w:val="single" w:sz="4" w:space="0" w:color="B27D49" w:themeColor="accent6"/>
          <w:right w:val="single" w:sz="4" w:space="0" w:color="B27D49" w:themeColor="accent6"/>
          <w:insideH w:val="nil"/>
          <w:insideV w:val="nil"/>
        </w:tcBorders>
        <w:shd w:val="clear" w:color="auto" w:fill="B27D49" w:themeFill="accent6"/>
      </w:tcPr>
    </w:tblStylePr>
    <w:tblStylePr w:type="lastRow">
      <w:rPr>
        <w:b/>
        <w:bCs/>
      </w:rPr>
      <w:tblPr/>
      <w:tcPr>
        <w:tcBorders>
          <w:top w:val="double" w:sz="4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6D49" w:themeColor="accent1" w:themeTint="99"/>
        <w:bottom w:val="single" w:sz="4" w:space="0" w:color="EE6D49" w:themeColor="accent1" w:themeTint="99"/>
        <w:insideH w:val="single" w:sz="4" w:space="0" w:color="EE6D49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5816" w:themeColor="accent2"/>
          <w:left w:val="single" w:sz="4" w:space="0" w:color="D55816" w:themeColor="accent2"/>
          <w:bottom w:val="single" w:sz="4" w:space="0" w:color="D55816" w:themeColor="accent2"/>
          <w:right w:val="single" w:sz="4" w:space="0" w:color="D55816" w:themeColor="accent2"/>
          <w:insideH w:val="nil"/>
          <w:insideV w:val="nil"/>
        </w:tcBorders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1CAB5" w:themeColor="accent6" w:themeTint="66"/>
        <w:left w:val="single" w:sz="4" w:space="0" w:color="E1CAB5" w:themeColor="accent6" w:themeTint="66"/>
        <w:bottom w:val="single" w:sz="4" w:space="0" w:color="E1CAB5" w:themeColor="accent6" w:themeTint="66"/>
        <w:right w:val="single" w:sz="4" w:space="0" w:color="E1CAB5" w:themeColor="accent6" w:themeTint="66"/>
        <w:insideH w:val="single" w:sz="4" w:space="0" w:color="E1CAB5" w:themeColor="accent6" w:themeTint="66"/>
        <w:insideV w:val="single" w:sz="4" w:space="0" w:color="E1CAB5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1B0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B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1B0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1B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A5300F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A5300F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E6D49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E6D49" w:themeColor="accent1" w:themeTint="99"/>
        <w:bottom w:val="single" w:sz="2" w:space="0" w:color="EE6D49" w:themeColor="accent1" w:themeTint="99"/>
        <w:insideH w:val="single" w:sz="2" w:space="0" w:color="EE6D49" w:themeColor="accent1" w:themeTint="99"/>
        <w:insideV w:val="single" w:sz="2" w:space="0" w:color="EE6D49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6D4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6D4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paragraph" w:customStyle="1" w:styleId="Logo">
    <w:name w:val="Logo"/>
    <w:basedOn w:val="Normal"/>
    <w:uiPriority w:val="1"/>
    <w:pPr>
      <w:spacing w:after="1440"/>
      <w:jc w:val="right"/>
    </w:pPr>
    <w:rPr>
      <w:noProof/>
      <w:color w:val="252525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pPr>
      <w:spacing w:after="0"/>
      <w:jc w:val="right"/>
    </w:pPr>
    <w:rPr>
      <w:caps/>
    </w:r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  <w:insideV w:val="single" w:sz="4" w:space="0" w:color="EDC07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  <w:tblStylePr w:type="neCell">
      <w:tblPr/>
      <w:tcPr>
        <w:tcBorders>
          <w:bottom w:val="single" w:sz="4" w:space="0" w:color="EDC07C" w:themeColor="accent3" w:themeTint="99"/>
        </w:tcBorders>
      </w:tcPr>
    </w:tblStylePr>
    <w:tblStylePr w:type="nwCell">
      <w:tblPr/>
      <w:tcPr>
        <w:tcBorders>
          <w:bottom w:val="single" w:sz="4" w:space="0" w:color="EDC07C" w:themeColor="accent3" w:themeTint="99"/>
        </w:tcBorders>
      </w:tcPr>
    </w:tblStylePr>
    <w:tblStylePr w:type="seCell">
      <w:tblPr/>
      <w:tcPr>
        <w:tcBorders>
          <w:top w:val="single" w:sz="4" w:space="0" w:color="EDC07C" w:themeColor="accent3" w:themeTint="99"/>
        </w:tcBorders>
      </w:tcPr>
    </w:tblStylePr>
    <w:tblStylePr w:type="swCell">
      <w:tblPr/>
      <w:tcPr>
        <w:tcBorders>
          <w:top w:val="single" w:sz="4" w:space="0" w:color="EDC07C" w:themeColor="accent3" w:themeTint="99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AD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982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982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982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9825" w:themeFill="accent3"/>
      </w:tcPr>
    </w:tblStylePr>
    <w:tblStylePr w:type="band1Vert">
      <w:tblPr/>
      <w:tcPr>
        <w:shd w:val="clear" w:color="auto" w:fill="F3D5A7" w:themeFill="accent3" w:themeFillTint="66"/>
      </w:tcPr>
    </w:tblStylePr>
    <w:tblStylePr w:type="band1Horz">
      <w:tblPr/>
      <w:tcPr>
        <w:shd w:val="clear" w:color="auto" w:fill="F3D5A7" w:themeFill="accent3" w:themeFillTint="66"/>
      </w:tc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D5A7" w:themeColor="accent3" w:themeTint="66"/>
        <w:left w:val="single" w:sz="4" w:space="0" w:color="F3D5A7" w:themeColor="accent3" w:themeTint="66"/>
        <w:bottom w:val="single" w:sz="4" w:space="0" w:color="F3D5A7" w:themeColor="accent3" w:themeTint="66"/>
        <w:right w:val="single" w:sz="4" w:space="0" w:color="F3D5A7" w:themeColor="accent3" w:themeTint="66"/>
        <w:insideH w:val="single" w:sz="4" w:space="0" w:color="F3D5A7" w:themeColor="accent3" w:themeTint="66"/>
        <w:insideV w:val="single" w:sz="4" w:space="0" w:color="F3D5A7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DC07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uiPriority w:val="22"/>
    <w:qFormat/>
    <w:rsid w:val="00E901E7"/>
    <w:rPr>
      <w:b/>
      <w:bCs/>
    </w:rPr>
  </w:style>
  <w:style w:type="paragraph" w:customStyle="1" w:styleId="Tabletext">
    <w:name w:val="Table text"/>
    <w:basedOn w:val="Normal"/>
    <w:uiPriority w:val="1"/>
    <w:pPr>
      <w:spacing w:before="120" w:after="0"/>
    </w:pPr>
  </w:style>
  <w:style w:type="table" w:customStyle="1" w:styleId="ListTable6Colorful-Accent21">
    <w:name w:val="List Table 6 Colorful - Accent 21"/>
    <w:basedOn w:val="TableNormal"/>
    <w:uiPriority w:val="51"/>
    <w:pPr>
      <w:spacing w:after="0" w:line="240" w:lineRule="auto"/>
    </w:pPr>
    <w:rPr>
      <w:color w:val="9F4110" w:themeColor="accent2" w:themeShade="BF"/>
    </w:rPr>
    <w:tblPr>
      <w:tblStyleRowBandSize w:val="1"/>
      <w:tblStyleColBandSize w:val="1"/>
      <w:tblInd w:w="0" w:type="dxa"/>
      <w:tblBorders>
        <w:top w:val="single" w:sz="4" w:space="0" w:color="D55816" w:themeColor="accent2"/>
        <w:bottom w:val="single" w:sz="4" w:space="0" w:color="D5581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5581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A9B" w:themeColor="accent2" w:themeTint="66"/>
        <w:left w:val="single" w:sz="4" w:space="0" w:color="F4BA9B" w:themeColor="accent2" w:themeTint="66"/>
        <w:bottom w:val="single" w:sz="4" w:space="0" w:color="F4BA9B" w:themeColor="accent2" w:themeTint="66"/>
        <w:right w:val="single" w:sz="4" w:space="0" w:color="F4BA9B" w:themeColor="accent2" w:themeTint="66"/>
        <w:insideH w:val="single" w:sz="4" w:space="0" w:color="F4BA9B" w:themeColor="accent2" w:themeTint="66"/>
        <w:insideV w:val="single" w:sz="4" w:space="0" w:color="F4BA9B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character" w:styleId="Emphasis">
    <w:name w:val="Emphasis"/>
    <w:uiPriority w:val="20"/>
    <w:qFormat/>
    <w:rsid w:val="00E901E7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E901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01E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01E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1E7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1E7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E901E7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E901E7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E901E7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E901E7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E901E7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584CD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911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11CB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911CB"/>
    <w:rPr>
      <w:color w:val="6B9F25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50315"/>
    <w:pPr>
      <w:spacing w:before="0" w:after="100" w:line="259" w:lineRule="auto"/>
      <w:ind w:left="440"/>
    </w:pPr>
    <w:rPr>
      <w:rFonts w:cs="Times New Roman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3A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3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1E7"/>
  </w:style>
  <w:style w:type="paragraph" w:styleId="Heading1">
    <w:name w:val="heading 1"/>
    <w:basedOn w:val="Normal"/>
    <w:next w:val="Normal"/>
    <w:link w:val="Heading1Char"/>
    <w:uiPriority w:val="9"/>
    <w:qFormat/>
    <w:rsid w:val="00E901E7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1E7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1E7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1E7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1E7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1E7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1E7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1E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1E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1E7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901E7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901E7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901E7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1E7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1E7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1E7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1E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1E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01E7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901E7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1E7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1E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901E7"/>
    <w:rPr>
      <w:caps/>
      <w:color w:val="595959" w:themeColor="text1" w:themeTint="A6"/>
      <w:spacing w:val="10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901E7"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bottom w:val="single" w:sz="4" w:space="0" w:color="EE6D49" w:themeColor="accent1" w:themeTint="99"/>
        </w:tcBorders>
      </w:tcPr>
    </w:tblStylePr>
    <w:tblStylePr w:type="nwCell">
      <w:tblPr/>
      <w:tcPr>
        <w:tcBorders>
          <w:bottom w:val="single" w:sz="4" w:space="0" w:color="EE6D49" w:themeColor="accent1" w:themeTint="99"/>
        </w:tcBorders>
      </w:tcPr>
    </w:tblStylePr>
    <w:tblStylePr w:type="seCell">
      <w:tblPr/>
      <w:tcPr>
        <w:tcBorders>
          <w:top w:val="single" w:sz="4" w:space="0" w:color="EE6D49" w:themeColor="accent1" w:themeTint="99"/>
        </w:tcBorders>
      </w:tcPr>
    </w:tblStylePr>
    <w:tblStylePr w:type="swCell">
      <w:tblPr/>
      <w:tcPr>
        <w:tcBorders>
          <w:top w:val="single" w:sz="4" w:space="0" w:color="EE6D49" w:themeColor="accent1" w:themeTint="99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7B230B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300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300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300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300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0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0F" w:themeFill="accent1"/>
      </w:tcPr>
    </w:tblStylePr>
    <w:tblStylePr w:type="band1Vert">
      <w:tblPr/>
      <w:tcPr>
        <w:shd w:val="clear" w:color="auto" w:fill="F49E86" w:themeFill="accent1" w:themeFillTint="66"/>
      </w:tcPr>
    </w:tblStylePr>
    <w:tblStylePr w:type="band1Horz">
      <w:tblPr/>
      <w:tcPr>
        <w:shd w:val="clear" w:color="auto" w:fill="F49E86" w:themeFill="accent1" w:themeFillTint="66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7D49" w:themeColor="accent6"/>
          <w:left w:val="single" w:sz="4" w:space="0" w:color="B27D49" w:themeColor="accent6"/>
          <w:bottom w:val="single" w:sz="4" w:space="0" w:color="B27D49" w:themeColor="accent6"/>
          <w:right w:val="single" w:sz="4" w:space="0" w:color="B27D49" w:themeColor="accent6"/>
          <w:insideH w:val="nil"/>
          <w:insideV w:val="nil"/>
        </w:tcBorders>
        <w:shd w:val="clear" w:color="auto" w:fill="B27D49" w:themeFill="accent6"/>
      </w:tcPr>
    </w:tblStylePr>
    <w:tblStylePr w:type="lastRow">
      <w:rPr>
        <w:b/>
        <w:bCs/>
      </w:rPr>
      <w:tblPr/>
      <w:tcPr>
        <w:tcBorders>
          <w:top w:val="double" w:sz="4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6D49" w:themeColor="accent1" w:themeTint="99"/>
        <w:bottom w:val="single" w:sz="4" w:space="0" w:color="EE6D49" w:themeColor="accent1" w:themeTint="99"/>
        <w:insideH w:val="single" w:sz="4" w:space="0" w:color="EE6D49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5816" w:themeColor="accent2"/>
          <w:left w:val="single" w:sz="4" w:space="0" w:color="D55816" w:themeColor="accent2"/>
          <w:bottom w:val="single" w:sz="4" w:space="0" w:color="D55816" w:themeColor="accent2"/>
          <w:right w:val="single" w:sz="4" w:space="0" w:color="D55816" w:themeColor="accent2"/>
          <w:insideH w:val="nil"/>
          <w:insideV w:val="nil"/>
        </w:tcBorders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1CAB5" w:themeColor="accent6" w:themeTint="66"/>
        <w:left w:val="single" w:sz="4" w:space="0" w:color="E1CAB5" w:themeColor="accent6" w:themeTint="66"/>
        <w:bottom w:val="single" w:sz="4" w:space="0" w:color="E1CAB5" w:themeColor="accent6" w:themeTint="66"/>
        <w:right w:val="single" w:sz="4" w:space="0" w:color="E1CAB5" w:themeColor="accent6" w:themeTint="66"/>
        <w:insideH w:val="single" w:sz="4" w:space="0" w:color="E1CAB5" w:themeColor="accent6" w:themeTint="66"/>
        <w:insideV w:val="single" w:sz="4" w:space="0" w:color="E1CAB5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1B0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B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1B0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1B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A5300F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A5300F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E6D49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E6D49" w:themeColor="accent1" w:themeTint="99"/>
        <w:bottom w:val="single" w:sz="2" w:space="0" w:color="EE6D49" w:themeColor="accent1" w:themeTint="99"/>
        <w:insideH w:val="single" w:sz="2" w:space="0" w:color="EE6D49" w:themeColor="accent1" w:themeTint="99"/>
        <w:insideV w:val="single" w:sz="2" w:space="0" w:color="EE6D49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6D4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6D4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paragraph" w:customStyle="1" w:styleId="Logo">
    <w:name w:val="Logo"/>
    <w:basedOn w:val="Normal"/>
    <w:uiPriority w:val="1"/>
    <w:pPr>
      <w:spacing w:after="1440"/>
      <w:jc w:val="right"/>
    </w:pPr>
    <w:rPr>
      <w:noProof/>
      <w:color w:val="252525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pPr>
      <w:spacing w:after="0"/>
      <w:jc w:val="right"/>
    </w:pPr>
    <w:rPr>
      <w:caps/>
    </w:r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  <w:insideV w:val="single" w:sz="4" w:space="0" w:color="EDC07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  <w:tblStylePr w:type="neCell">
      <w:tblPr/>
      <w:tcPr>
        <w:tcBorders>
          <w:bottom w:val="single" w:sz="4" w:space="0" w:color="EDC07C" w:themeColor="accent3" w:themeTint="99"/>
        </w:tcBorders>
      </w:tcPr>
    </w:tblStylePr>
    <w:tblStylePr w:type="nwCell">
      <w:tblPr/>
      <w:tcPr>
        <w:tcBorders>
          <w:bottom w:val="single" w:sz="4" w:space="0" w:color="EDC07C" w:themeColor="accent3" w:themeTint="99"/>
        </w:tcBorders>
      </w:tcPr>
    </w:tblStylePr>
    <w:tblStylePr w:type="seCell">
      <w:tblPr/>
      <w:tcPr>
        <w:tcBorders>
          <w:top w:val="single" w:sz="4" w:space="0" w:color="EDC07C" w:themeColor="accent3" w:themeTint="99"/>
        </w:tcBorders>
      </w:tcPr>
    </w:tblStylePr>
    <w:tblStylePr w:type="swCell">
      <w:tblPr/>
      <w:tcPr>
        <w:tcBorders>
          <w:top w:val="single" w:sz="4" w:space="0" w:color="EDC07C" w:themeColor="accent3" w:themeTint="99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AD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982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982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982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9825" w:themeFill="accent3"/>
      </w:tcPr>
    </w:tblStylePr>
    <w:tblStylePr w:type="band1Vert">
      <w:tblPr/>
      <w:tcPr>
        <w:shd w:val="clear" w:color="auto" w:fill="F3D5A7" w:themeFill="accent3" w:themeFillTint="66"/>
      </w:tcPr>
    </w:tblStylePr>
    <w:tblStylePr w:type="band1Horz">
      <w:tblPr/>
      <w:tcPr>
        <w:shd w:val="clear" w:color="auto" w:fill="F3D5A7" w:themeFill="accent3" w:themeFillTint="66"/>
      </w:tc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D5A7" w:themeColor="accent3" w:themeTint="66"/>
        <w:left w:val="single" w:sz="4" w:space="0" w:color="F3D5A7" w:themeColor="accent3" w:themeTint="66"/>
        <w:bottom w:val="single" w:sz="4" w:space="0" w:color="F3D5A7" w:themeColor="accent3" w:themeTint="66"/>
        <w:right w:val="single" w:sz="4" w:space="0" w:color="F3D5A7" w:themeColor="accent3" w:themeTint="66"/>
        <w:insideH w:val="single" w:sz="4" w:space="0" w:color="F3D5A7" w:themeColor="accent3" w:themeTint="66"/>
        <w:insideV w:val="single" w:sz="4" w:space="0" w:color="F3D5A7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DC07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uiPriority w:val="22"/>
    <w:qFormat/>
    <w:rsid w:val="00E901E7"/>
    <w:rPr>
      <w:b/>
      <w:bCs/>
    </w:rPr>
  </w:style>
  <w:style w:type="paragraph" w:customStyle="1" w:styleId="Tabletext">
    <w:name w:val="Table text"/>
    <w:basedOn w:val="Normal"/>
    <w:uiPriority w:val="1"/>
    <w:pPr>
      <w:spacing w:before="120" w:after="0"/>
    </w:pPr>
  </w:style>
  <w:style w:type="table" w:customStyle="1" w:styleId="ListTable6Colorful-Accent21">
    <w:name w:val="List Table 6 Colorful - Accent 21"/>
    <w:basedOn w:val="TableNormal"/>
    <w:uiPriority w:val="51"/>
    <w:pPr>
      <w:spacing w:after="0" w:line="240" w:lineRule="auto"/>
    </w:pPr>
    <w:rPr>
      <w:color w:val="9F4110" w:themeColor="accent2" w:themeShade="BF"/>
    </w:rPr>
    <w:tblPr>
      <w:tblStyleRowBandSize w:val="1"/>
      <w:tblStyleColBandSize w:val="1"/>
      <w:tblInd w:w="0" w:type="dxa"/>
      <w:tblBorders>
        <w:top w:val="single" w:sz="4" w:space="0" w:color="D55816" w:themeColor="accent2"/>
        <w:bottom w:val="single" w:sz="4" w:space="0" w:color="D5581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5581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A9B" w:themeColor="accent2" w:themeTint="66"/>
        <w:left w:val="single" w:sz="4" w:space="0" w:color="F4BA9B" w:themeColor="accent2" w:themeTint="66"/>
        <w:bottom w:val="single" w:sz="4" w:space="0" w:color="F4BA9B" w:themeColor="accent2" w:themeTint="66"/>
        <w:right w:val="single" w:sz="4" w:space="0" w:color="F4BA9B" w:themeColor="accent2" w:themeTint="66"/>
        <w:insideH w:val="single" w:sz="4" w:space="0" w:color="F4BA9B" w:themeColor="accent2" w:themeTint="66"/>
        <w:insideV w:val="single" w:sz="4" w:space="0" w:color="F4BA9B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character" w:styleId="Emphasis">
    <w:name w:val="Emphasis"/>
    <w:uiPriority w:val="20"/>
    <w:qFormat/>
    <w:rsid w:val="00E901E7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E901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01E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01E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1E7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1E7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E901E7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E901E7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E901E7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E901E7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E901E7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584CD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911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11CB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911CB"/>
    <w:rPr>
      <w:color w:val="6B9F25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50315"/>
    <w:pPr>
      <w:spacing w:before="0" w:after="100" w:line="259" w:lineRule="auto"/>
      <w:ind w:left="440"/>
    </w:pPr>
    <w:rPr>
      <w:rFonts w:cs="Times New Roman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3A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3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ktold\AppData\Roaming\Microsoft\Templates\Project%20communication%20pla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2014-12-07T00:00:00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31EC07-5721-8047-AC03-DE12FF2C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\Users\Becktold\AppData\Roaming\Microsoft\Templates\Project communication plan.dotx</Template>
  <TotalTime>11</TotalTime>
  <Pages>16</Pages>
  <Words>2436</Words>
  <Characters>12623</Characters>
  <Application>Microsoft Macintosh Word</Application>
  <DocSecurity>0</DocSecurity>
  <Lines>701</Lines>
  <Paragraphs>537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Test Plan</vt:lpstr>
    </vt:vector>
  </TitlesOfParts>
  <Company>Panderama Gaming</Company>
  <LinksUpToDate>false</LinksUpToDate>
  <CharactersWithSpaces>14522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Example: Project Test Plan</dc:title>
  <dc:subject/>
  <dc:creator>System Developers Inc</dc:creator>
  <cp:lastModifiedBy>Bren R. Raffaelly</cp:lastModifiedBy>
  <cp:revision>3</cp:revision>
  <cp:lastPrinted>2014-12-01T05:51:00Z</cp:lastPrinted>
  <dcterms:created xsi:type="dcterms:W3CDTF">2021-03-25T18:31:00Z</dcterms:created>
  <dcterms:modified xsi:type="dcterms:W3CDTF">2021-04-14T01:36:00Z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